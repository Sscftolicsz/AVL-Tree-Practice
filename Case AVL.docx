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CC4B8" w14:textId="77777777" w:rsidR="005F02D9" w:rsidRPr="007F6295" w:rsidRDefault="005F02D9" w:rsidP="00C6120C">
      <w:pPr>
        <w:spacing w:line="360" w:lineRule="auto"/>
        <w:rPr>
          <w:b/>
        </w:rPr>
      </w:pPr>
      <w:proofErr w:type="spellStart"/>
      <w:r w:rsidRPr="007F6295">
        <w:rPr>
          <w:b/>
        </w:rPr>
        <w:t>Soal</w:t>
      </w:r>
      <w:proofErr w:type="spellEnd"/>
    </w:p>
    <w:p w14:paraId="4FB37E71" w14:textId="77777777" w:rsidR="005F02D9" w:rsidRPr="007F6295" w:rsidRDefault="00BB21A1" w:rsidP="00C6120C">
      <w:pPr>
        <w:spacing w:line="360" w:lineRule="auto"/>
        <w:rPr>
          <w:i/>
          <w:sz w:val="20"/>
          <w:szCs w:val="20"/>
        </w:rPr>
      </w:pPr>
      <w:r w:rsidRPr="007F6295">
        <w:rPr>
          <w:i/>
          <w:sz w:val="20"/>
          <w:szCs w:val="20"/>
        </w:rPr>
        <w:t>Case</w:t>
      </w:r>
    </w:p>
    <w:p w14:paraId="00BB4156" w14:textId="77777777" w:rsidR="00E62D09" w:rsidRPr="007F6295" w:rsidRDefault="00E62D09" w:rsidP="00C6120C">
      <w:pPr>
        <w:spacing w:line="360" w:lineRule="auto"/>
        <w:jc w:val="center"/>
        <w:rPr>
          <w:b/>
          <w:sz w:val="28"/>
          <w:szCs w:val="28"/>
        </w:rPr>
      </w:pPr>
    </w:p>
    <w:p w14:paraId="34068659" w14:textId="4CBF5E17" w:rsidR="00162F62" w:rsidRPr="007F6295" w:rsidRDefault="00BD5163" w:rsidP="00C6120C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My Product</w:t>
      </w:r>
    </w:p>
    <w:p w14:paraId="77E06F02" w14:textId="18D38B59" w:rsidR="00F91D6B" w:rsidRPr="007F6295" w:rsidRDefault="000617CE" w:rsidP="00C6120C">
      <w:pPr>
        <w:numPr>
          <w:ilvl w:val="0"/>
          <w:numId w:val="27"/>
        </w:numPr>
        <w:tabs>
          <w:tab w:val="clear" w:pos="1420"/>
        </w:tabs>
        <w:spacing w:line="360" w:lineRule="auto"/>
        <w:ind w:left="360" w:hanging="360"/>
        <w:jc w:val="both"/>
      </w:pPr>
      <w:r>
        <w:t>The p</w:t>
      </w:r>
      <w:r w:rsidR="00F91D6B" w:rsidRPr="007F6295">
        <w:t xml:space="preserve">rogram consists of </w:t>
      </w:r>
      <w:r w:rsidR="00586E5B">
        <w:rPr>
          <w:b/>
        </w:rPr>
        <w:t xml:space="preserve">5 </w:t>
      </w:r>
      <w:r w:rsidR="00F91D6B" w:rsidRPr="007F6295">
        <w:rPr>
          <w:b/>
        </w:rPr>
        <w:t>menus</w:t>
      </w:r>
      <w:r w:rsidR="00F91D6B" w:rsidRPr="007F6295">
        <w:t>:</w:t>
      </w:r>
    </w:p>
    <w:p w14:paraId="780FAAB7" w14:textId="20F116FD" w:rsidR="00F91D6B" w:rsidRPr="007F6295" w:rsidRDefault="00F91D6B" w:rsidP="00C6120C">
      <w:pPr>
        <w:spacing w:line="360" w:lineRule="auto"/>
        <w:ind w:left="360"/>
        <w:jc w:val="both"/>
        <w:rPr>
          <w:b/>
        </w:rPr>
      </w:pPr>
      <w:r w:rsidRPr="007F6295">
        <w:rPr>
          <w:b/>
        </w:rPr>
        <w:t>1</w:t>
      </w:r>
      <w:r w:rsidR="00361230" w:rsidRPr="007F6295">
        <w:t>.</w:t>
      </w:r>
      <w:r w:rsidRPr="007F6295">
        <w:rPr>
          <w:b/>
        </w:rPr>
        <w:t xml:space="preserve"> </w:t>
      </w:r>
      <w:r w:rsidR="00586E5B">
        <w:rPr>
          <w:b/>
        </w:rPr>
        <w:t xml:space="preserve">Insert New </w:t>
      </w:r>
      <w:r w:rsidR="00F40993">
        <w:rPr>
          <w:b/>
        </w:rPr>
        <w:t>product</w:t>
      </w:r>
    </w:p>
    <w:p w14:paraId="0C152C97" w14:textId="5628875B" w:rsidR="00F91D6B" w:rsidRPr="007F6295" w:rsidRDefault="00F91D6B" w:rsidP="00C6120C">
      <w:pPr>
        <w:spacing w:line="360" w:lineRule="auto"/>
        <w:ind w:left="360"/>
        <w:jc w:val="both"/>
        <w:rPr>
          <w:b/>
        </w:rPr>
      </w:pPr>
      <w:r w:rsidRPr="007F6295">
        <w:rPr>
          <w:b/>
        </w:rPr>
        <w:t>2</w:t>
      </w:r>
      <w:r w:rsidR="00361230" w:rsidRPr="007F6295">
        <w:t>.</w:t>
      </w:r>
      <w:r w:rsidRPr="007F6295">
        <w:rPr>
          <w:b/>
        </w:rPr>
        <w:t xml:space="preserve"> </w:t>
      </w:r>
      <w:r w:rsidR="00586E5B">
        <w:rPr>
          <w:b/>
        </w:rPr>
        <w:t xml:space="preserve">Remove a </w:t>
      </w:r>
      <w:r w:rsidR="00F40993">
        <w:rPr>
          <w:b/>
        </w:rPr>
        <w:t>product</w:t>
      </w:r>
    </w:p>
    <w:p w14:paraId="25CDB236" w14:textId="5FFF73CA" w:rsidR="00F91D6B" w:rsidRDefault="00F91D6B" w:rsidP="00C6120C">
      <w:pPr>
        <w:spacing w:line="360" w:lineRule="auto"/>
        <w:ind w:left="360"/>
        <w:jc w:val="both"/>
        <w:rPr>
          <w:b/>
        </w:rPr>
      </w:pPr>
      <w:r w:rsidRPr="007F6295">
        <w:rPr>
          <w:b/>
        </w:rPr>
        <w:t>3</w:t>
      </w:r>
      <w:r w:rsidR="00361230" w:rsidRPr="007F6295">
        <w:t>.</w:t>
      </w:r>
      <w:r w:rsidRPr="007F6295">
        <w:rPr>
          <w:b/>
        </w:rPr>
        <w:t xml:space="preserve"> </w:t>
      </w:r>
      <w:r w:rsidR="00586E5B">
        <w:rPr>
          <w:b/>
        </w:rPr>
        <w:t xml:space="preserve">See all </w:t>
      </w:r>
      <w:r w:rsidR="00F40993">
        <w:rPr>
          <w:b/>
        </w:rPr>
        <w:t>product</w:t>
      </w:r>
    </w:p>
    <w:p w14:paraId="5A7FB8F5" w14:textId="7787A0CB" w:rsidR="00793285" w:rsidRDefault="00A14600" w:rsidP="00C6120C">
      <w:pPr>
        <w:keepNext/>
        <w:spacing w:line="360" w:lineRule="auto"/>
        <w:ind w:left="360"/>
        <w:rPr>
          <w:b/>
        </w:rPr>
      </w:pPr>
      <w:r>
        <w:rPr>
          <w:b/>
        </w:rPr>
        <w:t xml:space="preserve">4. </w:t>
      </w:r>
      <w:r w:rsidR="00793285">
        <w:rPr>
          <w:b/>
        </w:rPr>
        <w:t xml:space="preserve">Remove all </w:t>
      </w:r>
      <w:r w:rsidR="00F40993">
        <w:rPr>
          <w:b/>
        </w:rPr>
        <w:t>product</w:t>
      </w:r>
    </w:p>
    <w:p w14:paraId="67E9214A" w14:textId="1F2FD281" w:rsidR="002267B1" w:rsidRDefault="00793285" w:rsidP="003A4728">
      <w:pPr>
        <w:keepNext/>
        <w:spacing w:line="360" w:lineRule="auto"/>
        <w:ind w:left="360"/>
        <w:rPr>
          <w:b/>
        </w:rPr>
      </w:pPr>
      <w:r>
        <w:rPr>
          <w:b/>
        </w:rPr>
        <w:t>5. Exit</w:t>
      </w:r>
    </w:p>
    <w:p w14:paraId="645EFDA9" w14:textId="2B36304F" w:rsidR="00F40993" w:rsidRDefault="00F40993" w:rsidP="00F40993">
      <w:pPr>
        <w:keepNext/>
        <w:spacing w:line="360" w:lineRule="auto"/>
        <w:rPr>
          <w:b/>
        </w:rPr>
      </w:pPr>
    </w:p>
    <w:p w14:paraId="110278AC" w14:textId="6BF9AC97" w:rsidR="00F40993" w:rsidRPr="000A54E0" w:rsidRDefault="00F40993" w:rsidP="00F40993">
      <w:pPr>
        <w:keepNext/>
        <w:spacing w:line="360" w:lineRule="auto"/>
        <w:jc w:val="center"/>
        <w:rPr>
          <w:b/>
        </w:rPr>
      </w:pPr>
      <w:r w:rsidRPr="00F40993">
        <w:rPr>
          <w:b/>
          <w:noProof/>
        </w:rPr>
        <w:drawing>
          <wp:inline distT="0" distB="0" distL="0" distR="0" wp14:anchorId="11D5DC5B" wp14:editId="5E498AA3">
            <wp:extent cx="5940000" cy="1094496"/>
            <wp:effectExtent l="19050" t="19050" r="22860" b="10795"/>
            <wp:docPr id="5" name="Picture 5" descr="Background patter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Background pattern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10944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2C9159" w14:textId="5A7EAAC9" w:rsidR="000A54E0" w:rsidRPr="00A03ADC" w:rsidRDefault="00472AAA" w:rsidP="00A03ADC">
      <w:pPr>
        <w:pStyle w:val="Caption"/>
        <w:rPr>
          <w:b w:val="0"/>
        </w:rPr>
      </w:pPr>
      <w:r w:rsidRPr="00472AAA">
        <w:t xml:space="preserve">Figure </w:t>
      </w:r>
      <w:r w:rsidR="00F67DFD">
        <w:fldChar w:fldCharType="begin"/>
      </w:r>
      <w:r w:rsidR="00F67DFD">
        <w:instrText xml:space="preserve"> SEQ Figure \* ARABIC </w:instrText>
      </w:r>
      <w:r w:rsidR="00F67DFD">
        <w:fldChar w:fldCharType="separate"/>
      </w:r>
      <w:r w:rsidR="00522B1D">
        <w:rPr>
          <w:noProof/>
        </w:rPr>
        <w:t>1</w:t>
      </w:r>
      <w:r w:rsidR="00F67DFD">
        <w:rPr>
          <w:noProof/>
        </w:rPr>
        <w:fldChar w:fldCharType="end"/>
      </w:r>
      <w:r w:rsidRPr="00472AAA">
        <w:t>. Main Menu</w:t>
      </w:r>
    </w:p>
    <w:p w14:paraId="7DD350A9" w14:textId="5AF5C1CD" w:rsidR="008B5EB2" w:rsidRDefault="00D3152B" w:rsidP="006A3198">
      <w:pPr>
        <w:numPr>
          <w:ilvl w:val="0"/>
          <w:numId w:val="27"/>
        </w:numPr>
        <w:tabs>
          <w:tab w:val="clear" w:pos="1420"/>
        </w:tabs>
        <w:spacing w:line="360" w:lineRule="auto"/>
        <w:ind w:left="360"/>
        <w:jc w:val="both"/>
      </w:pPr>
      <w:r w:rsidRPr="007F6295">
        <w:t xml:space="preserve">If user chooses </w:t>
      </w:r>
      <w:r w:rsidR="000A54E0">
        <w:rPr>
          <w:b/>
        </w:rPr>
        <w:t xml:space="preserve">Insert New </w:t>
      </w:r>
      <w:r w:rsidR="00F40993">
        <w:rPr>
          <w:b/>
        </w:rPr>
        <w:t>Product</w:t>
      </w:r>
      <w:r w:rsidRPr="007F6295">
        <w:rPr>
          <w:b/>
        </w:rPr>
        <w:t xml:space="preserve"> </w:t>
      </w:r>
      <w:r w:rsidRPr="007F6295">
        <w:t>(</w:t>
      </w:r>
      <w:r w:rsidR="00FE216A" w:rsidRPr="004C253B">
        <w:rPr>
          <w:b/>
        </w:rPr>
        <w:t>Menu 1</w:t>
      </w:r>
      <w:r w:rsidRPr="007F6295">
        <w:t>):</w:t>
      </w:r>
    </w:p>
    <w:p w14:paraId="1D48DDB1" w14:textId="6E3BAF8A" w:rsidR="006A3198" w:rsidRPr="00E7717A" w:rsidRDefault="006A3198" w:rsidP="006A3198">
      <w:pPr>
        <w:numPr>
          <w:ilvl w:val="1"/>
          <w:numId w:val="27"/>
        </w:numPr>
        <w:tabs>
          <w:tab w:val="clear" w:pos="1440"/>
        </w:tabs>
        <w:spacing w:line="360" w:lineRule="auto"/>
        <w:ind w:left="709"/>
        <w:jc w:val="both"/>
      </w:pPr>
      <w:r>
        <w:t xml:space="preserve">Ask user to input </w:t>
      </w:r>
      <w:r w:rsidR="0090519A">
        <w:rPr>
          <w:b/>
          <w:bCs/>
        </w:rPr>
        <w:t>product</w:t>
      </w:r>
      <w:r w:rsidRPr="0028130A">
        <w:t>’</w:t>
      </w:r>
      <w:r w:rsidRPr="00AC1943">
        <w:rPr>
          <w:b/>
          <w:bCs/>
        </w:rPr>
        <w:t>s name</w:t>
      </w:r>
      <w:r>
        <w:t xml:space="preserve">. Validate that the </w:t>
      </w:r>
      <w:r w:rsidRPr="00AC1943">
        <w:rPr>
          <w:b/>
          <w:bCs/>
        </w:rPr>
        <w:t xml:space="preserve">name </w:t>
      </w:r>
      <w:r w:rsidRPr="00332C95">
        <w:rPr>
          <w:b/>
          <w:bCs/>
        </w:rPr>
        <w:t>must</w:t>
      </w:r>
      <w:r w:rsidRPr="00AC1943">
        <w:rPr>
          <w:b/>
          <w:bCs/>
        </w:rPr>
        <w:t xml:space="preserve"> </w:t>
      </w:r>
      <w:r w:rsidR="00A40CD8">
        <w:rPr>
          <w:b/>
          <w:bCs/>
        </w:rPr>
        <w:t>be more than</w:t>
      </w:r>
      <w:r w:rsidR="007818D4">
        <w:rPr>
          <w:b/>
          <w:bCs/>
        </w:rPr>
        <w:t xml:space="preserve"> or equals</w:t>
      </w:r>
      <w:r w:rsidR="00A40CD8">
        <w:rPr>
          <w:b/>
          <w:bCs/>
        </w:rPr>
        <w:t xml:space="preserve"> two characters</w:t>
      </w:r>
      <w:r w:rsidR="000636E1">
        <w:rPr>
          <w:b/>
          <w:bCs/>
        </w:rPr>
        <w:t xml:space="preserve">, </w:t>
      </w:r>
      <w:r w:rsidR="000636E1">
        <w:t xml:space="preserve">must </w:t>
      </w:r>
      <w:r w:rsidR="000636E1">
        <w:rPr>
          <w:b/>
          <w:bCs/>
        </w:rPr>
        <w:t xml:space="preserve">not contain white space </w:t>
      </w:r>
      <w:proofErr w:type="gramStart"/>
      <w:r w:rsidR="000636E1">
        <w:rPr>
          <w:b/>
          <w:bCs/>
        </w:rPr>
        <w:t>(‘ ‘</w:t>
      </w:r>
      <w:proofErr w:type="gramEnd"/>
      <w:r w:rsidR="000636E1">
        <w:rPr>
          <w:b/>
          <w:bCs/>
        </w:rPr>
        <w:t>)</w:t>
      </w:r>
      <w:r w:rsidR="0090519A">
        <w:rPr>
          <w:b/>
          <w:bCs/>
        </w:rPr>
        <w:t xml:space="preserve"> </w:t>
      </w:r>
      <w:r w:rsidR="0090519A" w:rsidRPr="0090519A">
        <w:t>and must be</w:t>
      </w:r>
      <w:r w:rsidR="0090519A">
        <w:rPr>
          <w:b/>
          <w:bCs/>
        </w:rPr>
        <w:t xml:space="preserve"> unique</w:t>
      </w:r>
      <w:r w:rsidR="00E7717A">
        <w:rPr>
          <w:b/>
          <w:bCs/>
        </w:rPr>
        <w:t>.</w:t>
      </w:r>
    </w:p>
    <w:p w14:paraId="02CA45C3" w14:textId="7DC81E81" w:rsidR="00E7717A" w:rsidRPr="00E7717A" w:rsidRDefault="00E7717A" w:rsidP="006A3198">
      <w:pPr>
        <w:numPr>
          <w:ilvl w:val="1"/>
          <w:numId w:val="27"/>
        </w:numPr>
        <w:tabs>
          <w:tab w:val="clear" w:pos="1440"/>
        </w:tabs>
        <w:spacing w:line="360" w:lineRule="auto"/>
        <w:ind w:left="709"/>
        <w:jc w:val="both"/>
      </w:pPr>
      <w:r w:rsidRPr="00E7717A">
        <w:t>The p</w:t>
      </w:r>
      <w:r>
        <w:t xml:space="preserve">roduct’s </w:t>
      </w:r>
      <w:r w:rsidRPr="00BA11D0">
        <w:rPr>
          <w:b/>
          <w:bCs/>
        </w:rPr>
        <w:t xml:space="preserve">key should be </w:t>
      </w:r>
      <w:r w:rsidR="00BA11D0" w:rsidRPr="004F62C7">
        <w:rPr>
          <w:b/>
          <w:bCs/>
        </w:rPr>
        <w:t>the product’s name.</w:t>
      </w:r>
    </w:p>
    <w:p w14:paraId="0C737E06" w14:textId="4F46A3B6" w:rsidR="00C55798" w:rsidRDefault="00C55798" w:rsidP="006A3198">
      <w:pPr>
        <w:numPr>
          <w:ilvl w:val="1"/>
          <w:numId w:val="27"/>
        </w:numPr>
        <w:tabs>
          <w:tab w:val="clear" w:pos="1440"/>
        </w:tabs>
        <w:spacing w:line="360" w:lineRule="auto"/>
        <w:ind w:left="709"/>
        <w:jc w:val="both"/>
      </w:pPr>
      <w:r>
        <w:t xml:space="preserve">Ask user to input </w:t>
      </w:r>
      <w:r w:rsidR="0090519A">
        <w:rPr>
          <w:b/>
          <w:bCs/>
        </w:rPr>
        <w:t>Product</w:t>
      </w:r>
      <w:r w:rsidRPr="00AC1943">
        <w:rPr>
          <w:b/>
          <w:bCs/>
        </w:rPr>
        <w:t xml:space="preserve">’s </w:t>
      </w:r>
      <w:r w:rsidR="0090519A">
        <w:rPr>
          <w:b/>
          <w:bCs/>
        </w:rPr>
        <w:t>quality</w:t>
      </w:r>
      <w:r>
        <w:t xml:space="preserve">. Validate that the </w:t>
      </w:r>
      <w:r w:rsidRPr="00AC1943">
        <w:rPr>
          <w:b/>
          <w:bCs/>
        </w:rPr>
        <w:t xml:space="preserve">input must be either </w:t>
      </w:r>
      <w:r w:rsidR="00CE67E5" w:rsidRPr="00CE67E5">
        <w:t>“</w:t>
      </w:r>
      <w:r w:rsidR="0090519A">
        <w:rPr>
          <w:b/>
          <w:bCs/>
        </w:rPr>
        <w:t>super</w:t>
      </w:r>
      <w:r w:rsidR="00CE67E5" w:rsidRPr="00CE67E5">
        <w:t>”,</w:t>
      </w:r>
      <w:r w:rsidR="00CE67E5">
        <w:rPr>
          <w:b/>
          <w:bCs/>
        </w:rPr>
        <w:t xml:space="preserve"> </w:t>
      </w:r>
      <w:r w:rsidR="00CE67E5" w:rsidRPr="00CE67E5">
        <w:t>“</w:t>
      </w:r>
      <w:r w:rsidR="0090519A">
        <w:rPr>
          <w:b/>
          <w:bCs/>
        </w:rPr>
        <w:t>good</w:t>
      </w:r>
      <w:r w:rsidR="00CE67E5" w:rsidRPr="00CE67E5">
        <w:t>”</w:t>
      </w:r>
      <w:r w:rsidR="00CE67E5">
        <w:t>,</w:t>
      </w:r>
      <w:r w:rsidRPr="00AC1943">
        <w:rPr>
          <w:b/>
          <w:bCs/>
        </w:rPr>
        <w:t xml:space="preserve"> or </w:t>
      </w:r>
      <w:r w:rsidR="00CE67E5" w:rsidRPr="00CE67E5">
        <w:t>“</w:t>
      </w:r>
      <w:r w:rsidR="0090519A">
        <w:rPr>
          <w:b/>
          <w:bCs/>
        </w:rPr>
        <w:t>ok</w:t>
      </w:r>
      <w:r w:rsidR="00CE67E5" w:rsidRPr="00CE67E5">
        <w:t>”</w:t>
      </w:r>
      <w:r>
        <w:t xml:space="preserve"> </w:t>
      </w:r>
      <w:r w:rsidR="00CE67E5">
        <w:t>(</w:t>
      </w:r>
      <w:r w:rsidR="00CE67E5" w:rsidRPr="00CE67E5">
        <w:rPr>
          <w:b/>
          <w:bCs/>
        </w:rPr>
        <w:t>case insensitive</w:t>
      </w:r>
      <w:r w:rsidR="00CE67E5">
        <w:t>)</w:t>
      </w:r>
    </w:p>
    <w:p w14:paraId="42C23CCD" w14:textId="32DAF4C8" w:rsidR="001B2342" w:rsidRDefault="00ED59EB" w:rsidP="006A3198">
      <w:pPr>
        <w:numPr>
          <w:ilvl w:val="1"/>
          <w:numId w:val="27"/>
        </w:numPr>
        <w:tabs>
          <w:tab w:val="clear" w:pos="1440"/>
        </w:tabs>
        <w:spacing w:line="360" w:lineRule="auto"/>
        <w:ind w:left="709"/>
        <w:jc w:val="both"/>
      </w:pPr>
      <w:r>
        <w:t xml:space="preserve">Input the </w:t>
      </w:r>
      <w:r w:rsidR="0090519A">
        <w:rPr>
          <w:b/>
          <w:bCs/>
        </w:rPr>
        <w:t>Product</w:t>
      </w:r>
      <w:r w:rsidRPr="00AC1943">
        <w:rPr>
          <w:b/>
          <w:bCs/>
        </w:rPr>
        <w:t xml:space="preserve">’s </w:t>
      </w:r>
      <w:r w:rsidR="0090519A">
        <w:rPr>
          <w:b/>
          <w:bCs/>
        </w:rPr>
        <w:t>price</w:t>
      </w:r>
      <w:r w:rsidR="0092133A">
        <w:t xml:space="preserve">. Validate the </w:t>
      </w:r>
      <w:r w:rsidR="0090519A">
        <w:t xml:space="preserve">price </w:t>
      </w:r>
      <w:r w:rsidR="001B2342">
        <w:t xml:space="preserve">must </w:t>
      </w:r>
      <w:r w:rsidR="001B2342" w:rsidRPr="00AC1943">
        <w:rPr>
          <w:b/>
          <w:bCs/>
        </w:rPr>
        <w:t xml:space="preserve">be </w:t>
      </w:r>
      <w:r w:rsidR="0090519A">
        <w:rPr>
          <w:b/>
          <w:bCs/>
        </w:rPr>
        <w:t xml:space="preserve">divisible by </w:t>
      </w:r>
      <w:proofErr w:type="gramStart"/>
      <w:r w:rsidR="0090519A">
        <w:rPr>
          <w:b/>
          <w:bCs/>
        </w:rPr>
        <w:t>100</w:t>
      </w:r>
      <w:proofErr w:type="gramEnd"/>
    </w:p>
    <w:p w14:paraId="0F6B691E" w14:textId="5070FEC8" w:rsidR="00CE5B8C" w:rsidRDefault="006D4B67" w:rsidP="006A3198">
      <w:pPr>
        <w:numPr>
          <w:ilvl w:val="1"/>
          <w:numId w:val="27"/>
        </w:numPr>
        <w:tabs>
          <w:tab w:val="clear" w:pos="1440"/>
        </w:tabs>
        <w:spacing w:line="360" w:lineRule="auto"/>
        <w:ind w:left="709"/>
        <w:jc w:val="both"/>
      </w:pPr>
      <w:r>
        <w:t xml:space="preserve">Input </w:t>
      </w:r>
      <w:r w:rsidR="0090519A">
        <w:t>product</w:t>
      </w:r>
      <w:r>
        <w:t xml:space="preserve">’s </w:t>
      </w:r>
      <w:r w:rsidR="0090519A">
        <w:rPr>
          <w:b/>
          <w:bCs/>
        </w:rPr>
        <w:t>stock</w:t>
      </w:r>
      <w:r w:rsidR="008B261B">
        <w:t>.</w:t>
      </w:r>
      <w:r w:rsidR="00CE5B8C">
        <w:t xml:space="preserve"> </w:t>
      </w:r>
      <w:r w:rsidR="008B261B">
        <w:t>Validate the month</w:t>
      </w:r>
      <w:r w:rsidR="00CE5B8C">
        <w:t xml:space="preserve"> must be </w:t>
      </w:r>
      <w:r w:rsidR="00CE5B8C" w:rsidRPr="00AC1943">
        <w:rPr>
          <w:b/>
          <w:bCs/>
        </w:rPr>
        <w:t xml:space="preserve">between </w:t>
      </w:r>
      <w:r w:rsidR="0090519A">
        <w:rPr>
          <w:b/>
          <w:bCs/>
        </w:rPr>
        <w:t>1</w:t>
      </w:r>
      <w:r w:rsidR="00CE5B8C" w:rsidRPr="00AC1943">
        <w:rPr>
          <w:b/>
          <w:bCs/>
        </w:rPr>
        <w:t xml:space="preserve"> </w:t>
      </w:r>
      <w:r w:rsidR="008B261B">
        <w:rPr>
          <w:b/>
          <w:bCs/>
        </w:rPr>
        <w:t>and</w:t>
      </w:r>
      <w:r w:rsidR="00CE5B8C" w:rsidRPr="00AC1943">
        <w:rPr>
          <w:b/>
          <w:bCs/>
        </w:rPr>
        <w:t xml:space="preserve"> </w:t>
      </w:r>
      <w:r w:rsidR="0090519A">
        <w:rPr>
          <w:b/>
          <w:bCs/>
        </w:rPr>
        <w:t>10</w:t>
      </w:r>
      <w:r w:rsidR="00CE5B8C" w:rsidRPr="00AC1943">
        <w:rPr>
          <w:b/>
          <w:bCs/>
        </w:rPr>
        <w:t xml:space="preserve">0 </w:t>
      </w:r>
      <w:proofErr w:type="gramStart"/>
      <w:r w:rsidR="00CE5B8C" w:rsidRPr="00AC1943">
        <w:rPr>
          <w:b/>
          <w:bCs/>
        </w:rPr>
        <w:t>inclusively</w:t>
      </w:r>
      <w:proofErr w:type="gramEnd"/>
    </w:p>
    <w:p w14:paraId="64A37628" w14:textId="0C73F0B4" w:rsidR="000A579A" w:rsidRDefault="00EC03F3" w:rsidP="00C6120C">
      <w:pPr>
        <w:numPr>
          <w:ilvl w:val="1"/>
          <w:numId w:val="27"/>
        </w:numPr>
        <w:tabs>
          <w:tab w:val="clear" w:pos="1440"/>
        </w:tabs>
        <w:spacing w:line="360" w:lineRule="auto"/>
        <w:ind w:left="709"/>
        <w:jc w:val="both"/>
        <w:rPr>
          <w:b/>
          <w:bCs/>
        </w:rPr>
      </w:pPr>
      <w:r>
        <w:t xml:space="preserve">Before inserting </w:t>
      </w:r>
      <w:r w:rsidR="00195E8B">
        <w:t xml:space="preserve">the </w:t>
      </w:r>
      <w:r w:rsidR="00E01CB4">
        <w:t>data</w:t>
      </w:r>
      <w:r w:rsidR="00195E8B">
        <w:t xml:space="preserve"> </w:t>
      </w:r>
      <w:r w:rsidR="00E01CB4">
        <w:t>in</w:t>
      </w:r>
      <w:r w:rsidR="00195E8B">
        <w:t xml:space="preserve">to the AVL Tree, </w:t>
      </w:r>
      <w:r w:rsidR="00195E8B" w:rsidRPr="00AC1943">
        <w:rPr>
          <w:b/>
          <w:bCs/>
        </w:rPr>
        <w:t>ask user for confirmation</w:t>
      </w:r>
      <w:r w:rsidR="0030648F">
        <w:rPr>
          <w:b/>
          <w:bCs/>
        </w:rPr>
        <w:t xml:space="preserve"> and show the </w:t>
      </w:r>
      <w:r w:rsidR="00D758E3">
        <w:rPr>
          <w:b/>
          <w:bCs/>
        </w:rPr>
        <w:t>product</w:t>
      </w:r>
      <w:r w:rsidR="0030648F">
        <w:rPr>
          <w:b/>
          <w:bCs/>
        </w:rPr>
        <w:t>’s name</w:t>
      </w:r>
      <w:r w:rsidR="00195E8B">
        <w:t xml:space="preserve">. </w:t>
      </w:r>
      <w:r w:rsidR="00AF6553">
        <w:t>if user input “</w:t>
      </w:r>
      <w:r w:rsidR="00AF6553" w:rsidRPr="00AC1943">
        <w:rPr>
          <w:b/>
          <w:bCs/>
        </w:rPr>
        <w:t>Y</w:t>
      </w:r>
      <w:r w:rsidR="00AF6553" w:rsidRPr="00B05D92">
        <w:t>”</w:t>
      </w:r>
      <w:r w:rsidR="00AF6553" w:rsidRPr="00AC1943">
        <w:rPr>
          <w:b/>
          <w:bCs/>
        </w:rPr>
        <w:t xml:space="preserve"> then insert the </w:t>
      </w:r>
      <w:r w:rsidR="00D758E3">
        <w:rPr>
          <w:b/>
          <w:bCs/>
        </w:rPr>
        <w:t>product</w:t>
      </w:r>
      <w:r w:rsidR="00D758E3" w:rsidRPr="00AC1943">
        <w:rPr>
          <w:b/>
          <w:bCs/>
        </w:rPr>
        <w:t xml:space="preserve"> </w:t>
      </w:r>
      <w:r w:rsidR="00AF6553" w:rsidRPr="00AC1943">
        <w:rPr>
          <w:b/>
          <w:bCs/>
        </w:rPr>
        <w:t xml:space="preserve">to the </w:t>
      </w:r>
      <w:r w:rsidR="00AF6553">
        <w:rPr>
          <w:b/>
          <w:bCs/>
        </w:rPr>
        <w:t>AVL T</w:t>
      </w:r>
      <w:r w:rsidR="00AF6553" w:rsidRPr="00AC1943">
        <w:rPr>
          <w:b/>
          <w:bCs/>
        </w:rPr>
        <w:t>ree</w:t>
      </w:r>
      <w:r w:rsidR="00AF6553">
        <w:t xml:space="preserve"> and </w:t>
      </w:r>
      <w:r w:rsidR="00AF6553" w:rsidRPr="008B261B">
        <w:t>shows a</w:t>
      </w:r>
      <w:r w:rsidR="00AF6553" w:rsidRPr="00AC1943">
        <w:rPr>
          <w:b/>
          <w:bCs/>
        </w:rPr>
        <w:t xml:space="preserve"> success message</w:t>
      </w:r>
      <w:r w:rsidR="00B05D92">
        <w:t>. Otherwise,</w:t>
      </w:r>
      <w:r w:rsidR="00AF6553">
        <w:t xml:space="preserve"> </w:t>
      </w:r>
      <w:r w:rsidR="00AF6553" w:rsidRPr="00AF6553">
        <w:rPr>
          <w:b/>
          <w:bCs/>
        </w:rPr>
        <w:t>redirect</w:t>
      </w:r>
      <w:r w:rsidR="00AF6553" w:rsidRPr="00AC1943">
        <w:rPr>
          <w:b/>
          <w:bCs/>
        </w:rPr>
        <w:t xml:space="preserve"> back </w:t>
      </w:r>
      <w:r w:rsidR="00AF6553" w:rsidRPr="00AF6553">
        <w:t xml:space="preserve">to the main </w:t>
      </w:r>
      <w:proofErr w:type="gramStart"/>
      <w:r w:rsidR="00AF6553" w:rsidRPr="00AF6553">
        <w:t>menu</w:t>
      </w:r>
      <w:proofErr w:type="gramEnd"/>
    </w:p>
    <w:p w14:paraId="422F1E29" w14:textId="0373578B" w:rsidR="002267B1" w:rsidRDefault="002267B1" w:rsidP="006A3198">
      <w:pPr>
        <w:spacing w:line="360" w:lineRule="auto"/>
        <w:jc w:val="center"/>
        <w:rPr>
          <w:b/>
          <w:bCs/>
        </w:rPr>
      </w:pPr>
    </w:p>
    <w:p w14:paraId="4653F52A" w14:textId="00A6729D" w:rsidR="00316B43" w:rsidRDefault="00316B43" w:rsidP="006A3198">
      <w:pPr>
        <w:spacing w:line="360" w:lineRule="auto"/>
        <w:jc w:val="center"/>
        <w:rPr>
          <w:b/>
          <w:bCs/>
        </w:rPr>
      </w:pPr>
      <w:r w:rsidRPr="00316B43">
        <w:rPr>
          <w:b/>
          <w:bCs/>
          <w:noProof/>
        </w:rPr>
        <w:lastRenderedPageBreak/>
        <w:drawing>
          <wp:inline distT="0" distB="0" distL="0" distR="0" wp14:anchorId="0C87B1ED" wp14:editId="3B1E4837">
            <wp:extent cx="5940000" cy="3859917"/>
            <wp:effectExtent l="19050" t="19050" r="22860" b="2667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385991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9A3EDF" w14:textId="21FE5ECC" w:rsidR="00533D66" w:rsidRPr="00A40E0F" w:rsidRDefault="00533D66" w:rsidP="00A40E0F">
      <w:pPr>
        <w:pStyle w:val="Caption"/>
        <w:rPr>
          <w:b w:val="0"/>
        </w:rPr>
      </w:pPr>
      <w:r w:rsidRPr="00472AAA">
        <w:t xml:space="preserve">Figure </w:t>
      </w:r>
      <w:r>
        <w:t>2</w:t>
      </w:r>
      <w:r w:rsidRPr="00472AAA">
        <w:t xml:space="preserve">. </w:t>
      </w:r>
      <w:r>
        <w:t xml:space="preserve">Insert </w:t>
      </w:r>
      <w:r w:rsidR="00316B43">
        <w:t>product</w:t>
      </w:r>
      <w:r>
        <w:t xml:space="preserve"> </w:t>
      </w:r>
      <w:proofErr w:type="gramStart"/>
      <w:r>
        <w:t>menu</w:t>
      </w:r>
      <w:proofErr w:type="gramEnd"/>
    </w:p>
    <w:p w14:paraId="02A00CD3" w14:textId="5A094B49" w:rsidR="00B3466E" w:rsidRDefault="00FE1B86" w:rsidP="00C6120C">
      <w:pPr>
        <w:numPr>
          <w:ilvl w:val="0"/>
          <w:numId w:val="27"/>
        </w:numPr>
        <w:tabs>
          <w:tab w:val="clear" w:pos="1420"/>
        </w:tabs>
        <w:spacing w:line="360" w:lineRule="auto"/>
        <w:ind w:left="360" w:hanging="360"/>
        <w:jc w:val="both"/>
      </w:pPr>
      <w:r>
        <w:t xml:space="preserve">If user chooses </w:t>
      </w:r>
      <w:r w:rsidR="00891BF5">
        <w:rPr>
          <w:b/>
        </w:rPr>
        <w:t xml:space="preserve">Remove a </w:t>
      </w:r>
      <w:r w:rsidR="00FF47B7">
        <w:rPr>
          <w:b/>
        </w:rPr>
        <w:t>product</w:t>
      </w:r>
      <w:r w:rsidR="006E25F6">
        <w:rPr>
          <w:b/>
        </w:rPr>
        <w:t xml:space="preserve"> </w:t>
      </w:r>
      <w:r w:rsidR="00EB1B3F" w:rsidRPr="00525A56">
        <w:rPr>
          <w:bCs/>
        </w:rPr>
        <w:t>(</w:t>
      </w:r>
      <w:r w:rsidR="00EB1B3F">
        <w:rPr>
          <w:b/>
        </w:rPr>
        <w:t>Menu 2</w:t>
      </w:r>
      <w:r w:rsidR="00EB1B3F" w:rsidRPr="00525A56">
        <w:rPr>
          <w:bCs/>
        </w:rPr>
        <w:t>)</w:t>
      </w:r>
      <w:r w:rsidR="00EB1B3F">
        <w:t>:</w:t>
      </w:r>
    </w:p>
    <w:p w14:paraId="7DDCFFE1" w14:textId="254FE064" w:rsidR="002267B1" w:rsidRDefault="00D124E5" w:rsidP="002267B1">
      <w:pPr>
        <w:numPr>
          <w:ilvl w:val="1"/>
          <w:numId w:val="27"/>
        </w:numPr>
        <w:tabs>
          <w:tab w:val="clear" w:pos="1440"/>
        </w:tabs>
        <w:spacing w:line="360" w:lineRule="auto"/>
        <w:ind w:left="709"/>
        <w:jc w:val="both"/>
      </w:pPr>
      <w:r>
        <w:t xml:space="preserve">If the user </w:t>
      </w:r>
      <w:r w:rsidR="00391DAF">
        <w:t>does not</w:t>
      </w:r>
      <w:r>
        <w:t xml:space="preserve"> have any </w:t>
      </w:r>
      <w:r w:rsidR="00FF47B7">
        <w:rPr>
          <w:b/>
        </w:rPr>
        <w:t>product</w:t>
      </w:r>
      <w:r w:rsidR="00391DAF">
        <w:t xml:space="preserve">, </w:t>
      </w:r>
      <w:r w:rsidR="00391DAF" w:rsidRPr="00016758">
        <w:rPr>
          <w:b/>
          <w:bCs/>
        </w:rPr>
        <w:t xml:space="preserve">show </w:t>
      </w:r>
      <w:r w:rsidR="004055E9">
        <w:rPr>
          <w:b/>
          <w:bCs/>
        </w:rPr>
        <w:t xml:space="preserve">a </w:t>
      </w:r>
      <w:r w:rsidR="00391DAF" w:rsidRPr="00016758">
        <w:rPr>
          <w:b/>
          <w:bCs/>
        </w:rPr>
        <w:t xml:space="preserve">message </w:t>
      </w:r>
      <w:r w:rsidR="004055E9" w:rsidRPr="004055E9">
        <w:t>“</w:t>
      </w:r>
      <w:r w:rsidR="004055E9">
        <w:rPr>
          <w:b/>
          <w:bCs/>
        </w:rPr>
        <w:t xml:space="preserve">You don’t have any </w:t>
      </w:r>
      <w:r w:rsidR="00FF47B7">
        <w:rPr>
          <w:b/>
        </w:rPr>
        <w:t>product</w:t>
      </w:r>
      <w:r w:rsidR="004055E9">
        <w:rPr>
          <w:b/>
          <w:bCs/>
        </w:rPr>
        <w:t>!</w:t>
      </w:r>
      <w:r w:rsidR="004055E9" w:rsidRPr="004055E9">
        <w:t>”</w:t>
      </w:r>
    </w:p>
    <w:p w14:paraId="0FE31A41" w14:textId="657C07B4" w:rsidR="00E7717A" w:rsidRDefault="00016758" w:rsidP="00927F18">
      <w:pPr>
        <w:pStyle w:val="Caption"/>
      </w:pPr>
      <w:r w:rsidRPr="00016758">
        <w:t xml:space="preserve"> </w:t>
      </w:r>
    </w:p>
    <w:p w14:paraId="53DD143B" w14:textId="44C3493D" w:rsidR="00E7717A" w:rsidRDefault="00E7717A" w:rsidP="00927F18">
      <w:pPr>
        <w:pStyle w:val="Caption"/>
      </w:pPr>
      <w:r w:rsidRPr="00E7717A">
        <w:rPr>
          <w:noProof/>
        </w:rPr>
        <w:drawing>
          <wp:inline distT="0" distB="0" distL="0" distR="0" wp14:anchorId="12DD7D88" wp14:editId="28D7171A">
            <wp:extent cx="5940000" cy="1124581"/>
            <wp:effectExtent l="19050" t="19050" r="22860" b="19050"/>
            <wp:docPr id="20" name="Picture 20" descr="Background patter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Background pattern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11245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9BF30C" w14:textId="1672F992" w:rsidR="00B97C83" w:rsidRPr="00927F18" w:rsidRDefault="00E15463" w:rsidP="00927F18">
      <w:pPr>
        <w:pStyle w:val="Caption"/>
        <w:rPr>
          <w:b w:val="0"/>
        </w:rPr>
      </w:pPr>
      <w:r w:rsidRPr="00472AAA">
        <w:t xml:space="preserve">Figure </w:t>
      </w:r>
      <w:r w:rsidR="00533D66">
        <w:t>3</w:t>
      </w:r>
      <w:r w:rsidRPr="00472AAA">
        <w:t xml:space="preserve">. </w:t>
      </w:r>
      <w:r>
        <w:t xml:space="preserve">No </w:t>
      </w:r>
      <w:r w:rsidR="00FF47B7">
        <w:rPr>
          <w:b w:val="0"/>
        </w:rPr>
        <w:t>product</w:t>
      </w:r>
      <w:r w:rsidR="00FF47B7">
        <w:t xml:space="preserve"> </w:t>
      </w:r>
      <w:proofErr w:type="gramStart"/>
      <w:r w:rsidR="00C6120C">
        <w:t>message</w:t>
      </w:r>
      <w:proofErr w:type="gramEnd"/>
      <w:r w:rsidR="00A278D9" w:rsidRPr="00016758">
        <w:rPr>
          <w:bCs/>
          <w:noProof/>
        </w:rPr>
        <w:t xml:space="preserve"> </w:t>
      </w:r>
      <w:r w:rsidR="009633C3">
        <w:rPr>
          <w:bCs/>
          <w:noProof/>
        </w:rPr>
        <w:t xml:space="preserve"> </w:t>
      </w:r>
    </w:p>
    <w:p w14:paraId="68AA92D6" w14:textId="4F715DF0" w:rsidR="009250C8" w:rsidRDefault="00927F18" w:rsidP="00C6120C">
      <w:pPr>
        <w:numPr>
          <w:ilvl w:val="1"/>
          <w:numId w:val="27"/>
        </w:numPr>
        <w:tabs>
          <w:tab w:val="clear" w:pos="1440"/>
        </w:tabs>
        <w:spacing w:line="360" w:lineRule="auto"/>
        <w:ind w:left="709"/>
        <w:jc w:val="both"/>
      </w:pPr>
      <w:r>
        <w:t>Otherwise</w:t>
      </w:r>
      <w:r w:rsidR="00126E2C">
        <w:t xml:space="preserve"> show the See all products </w:t>
      </w:r>
      <w:proofErr w:type="spellStart"/>
      <w:proofErr w:type="gramStart"/>
      <w:r w:rsidR="00126E2C">
        <w:t>view</w:t>
      </w:r>
      <w:r>
        <w:t>,</w:t>
      </w:r>
      <w:r w:rsidR="00126E2C">
        <w:t>and</w:t>
      </w:r>
      <w:proofErr w:type="spellEnd"/>
      <w:proofErr w:type="gramEnd"/>
      <w:r>
        <w:t xml:space="preserve"> ask user to input </w:t>
      </w:r>
      <w:r w:rsidR="00126E2C">
        <w:t>product</w:t>
      </w:r>
      <w:r>
        <w:t xml:space="preserve">’s </w:t>
      </w:r>
      <w:r w:rsidR="000E499E">
        <w:t>name</w:t>
      </w:r>
      <w:r>
        <w:t xml:space="preserve"> </w:t>
      </w:r>
    </w:p>
    <w:p w14:paraId="67BC0D9A" w14:textId="51443714" w:rsidR="00B97C83" w:rsidRDefault="009250C8" w:rsidP="00126E2C">
      <w:pPr>
        <w:numPr>
          <w:ilvl w:val="2"/>
          <w:numId w:val="27"/>
        </w:numPr>
        <w:tabs>
          <w:tab w:val="clear" w:pos="2160"/>
        </w:tabs>
        <w:spacing w:line="360" w:lineRule="auto"/>
        <w:ind w:left="1134" w:hanging="425"/>
        <w:jc w:val="both"/>
      </w:pPr>
      <w:r w:rsidRPr="009250C8">
        <w:rPr>
          <w:b/>
          <w:bCs/>
        </w:rPr>
        <w:t>Validate</w:t>
      </w:r>
      <w:r>
        <w:t xml:space="preserve"> i</w:t>
      </w:r>
      <w:r w:rsidR="00B97C83">
        <w:t>f the inputted</w:t>
      </w:r>
      <w:r w:rsidR="00927F18">
        <w:t xml:space="preserve"> </w:t>
      </w:r>
      <w:r w:rsidR="000E499E">
        <w:t xml:space="preserve">name </w:t>
      </w:r>
      <w:r w:rsidR="00B97C83">
        <w:t xml:space="preserve">does not </w:t>
      </w:r>
      <w:r w:rsidR="00FF1F4F">
        <w:t>exist,</w:t>
      </w:r>
      <w:r w:rsidR="00B97C83">
        <w:t xml:space="preserve"> </w:t>
      </w:r>
      <w:r w:rsidR="00B97C83" w:rsidRPr="0092028E">
        <w:t>then</w:t>
      </w:r>
      <w:r w:rsidR="00B97C83" w:rsidRPr="00C861C2">
        <w:rPr>
          <w:b/>
          <w:bCs/>
        </w:rPr>
        <w:t xml:space="preserve"> show a message</w:t>
      </w:r>
      <w:r>
        <w:t xml:space="preserve"> “</w:t>
      </w:r>
      <w:r w:rsidR="000E499E">
        <w:rPr>
          <w:b/>
          <w:bCs/>
        </w:rPr>
        <w:t>PRODUCT DOES NOT EXIST!</w:t>
      </w:r>
      <w:r w:rsidR="007B5216">
        <w:t>”</w:t>
      </w:r>
    </w:p>
    <w:p w14:paraId="2375B251" w14:textId="55A77647" w:rsidR="002267B1" w:rsidRDefault="004B351E" w:rsidP="004B351E">
      <w:pPr>
        <w:numPr>
          <w:ilvl w:val="1"/>
          <w:numId w:val="27"/>
        </w:numPr>
        <w:tabs>
          <w:tab w:val="clear" w:pos="1440"/>
        </w:tabs>
        <w:spacing w:line="360" w:lineRule="auto"/>
        <w:ind w:left="709"/>
        <w:jc w:val="both"/>
      </w:pPr>
      <w:r>
        <w:t xml:space="preserve">If the </w:t>
      </w:r>
      <w:r w:rsidRPr="004B351E">
        <w:rPr>
          <w:b/>
          <w:bCs/>
        </w:rPr>
        <w:t xml:space="preserve">inputted </w:t>
      </w:r>
      <w:r w:rsidR="000E499E">
        <w:rPr>
          <w:b/>
          <w:bCs/>
        </w:rPr>
        <w:t>name</w:t>
      </w:r>
      <w:r w:rsidRPr="004B351E">
        <w:rPr>
          <w:b/>
          <w:bCs/>
        </w:rPr>
        <w:t xml:space="preserve"> is valid</w:t>
      </w:r>
      <w:r>
        <w:t xml:space="preserve">, then </w:t>
      </w:r>
      <w:r w:rsidRPr="004B351E">
        <w:rPr>
          <w:b/>
        </w:rPr>
        <w:t xml:space="preserve">delete the </w:t>
      </w:r>
      <w:r w:rsidR="00FF47B7">
        <w:rPr>
          <w:b/>
          <w:bCs/>
        </w:rPr>
        <w:t>product</w:t>
      </w:r>
      <w:r w:rsidRPr="004B351E">
        <w:rPr>
          <w:bCs/>
        </w:rPr>
        <w:t>’</w:t>
      </w:r>
      <w:r w:rsidRPr="004B351E">
        <w:rPr>
          <w:b/>
        </w:rPr>
        <w:t>s data</w:t>
      </w:r>
      <w:r>
        <w:t xml:space="preserve"> from the </w:t>
      </w:r>
      <w:r w:rsidRPr="000B5EB9">
        <w:rPr>
          <w:b/>
          <w:bCs/>
        </w:rPr>
        <w:t xml:space="preserve">AVL </w:t>
      </w:r>
      <w:proofErr w:type="gramStart"/>
      <w:r w:rsidRPr="000B5EB9">
        <w:rPr>
          <w:b/>
          <w:bCs/>
        </w:rPr>
        <w:t>Tree</w:t>
      </w:r>
      <w:proofErr w:type="gramEnd"/>
    </w:p>
    <w:p w14:paraId="19FFC457" w14:textId="131B46A6" w:rsidR="003553D1" w:rsidRDefault="00016758" w:rsidP="002267B1">
      <w:pPr>
        <w:pStyle w:val="Caption"/>
      </w:pPr>
      <w:r w:rsidRPr="00016758">
        <w:t xml:space="preserve"> </w:t>
      </w:r>
    </w:p>
    <w:p w14:paraId="60F34195" w14:textId="160D7A53" w:rsidR="005E4C08" w:rsidRDefault="003553D1" w:rsidP="002267B1">
      <w:pPr>
        <w:pStyle w:val="Caption"/>
      </w:pPr>
      <w:r w:rsidRPr="003553D1">
        <w:t xml:space="preserve"> </w:t>
      </w:r>
    </w:p>
    <w:p w14:paraId="42C0AF5E" w14:textId="04DA1D97" w:rsidR="005E4C08" w:rsidRDefault="005E4C08" w:rsidP="002267B1">
      <w:pPr>
        <w:pStyle w:val="Caption"/>
      </w:pPr>
      <w:r w:rsidRPr="005E4C08">
        <w:lastRenderedPageBreak/>
        <w:drawing>
          <wp:inline distT="0" distB="0" distL="0" distR="0" wp14:anchorId="3EADEF77" wp14:editId="1CE4F165">
            <wp:extent cx="5940000" cy="3416463"/>
            <wp:effectExtent l="19050" t="19050" r="22860" b="1270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341646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DE6B6A" w14:textId="0EA3F37D" w:rsidR="002267B1" w:rsidRPr="002267B1" w:rsidRDefault="00016758" w:rsidP="002267B1">
      <w:pPr>
        <w:pStyle w:val="Caption"/>
        <w:rPr>
          <w:b w:val="0"/>
        </w:rPr>
      </w:pPr>
      <w:r w:rsidRPr="00472AAA">
        <w:t>Figure</w:t>
      </w:r>
      <w:r w:rsidR="00533D66">
        <w:t xml:space="preserve"> 4</w:t>
      </w:r>
      <w:r w:rsidRPr="00472AAA">
        <w:t xml:space="preserve">. </w:t>
      </w:r>
      <w:r w:rsidR="003553D1">
        <w:t xml:space="preserve">Remove </w:t>
      </w:r>
      <w:proofErr w:type="gramStart"/>
      <w:r w:rsidR="003553D1">
        <w:t>product</w:t>
      </w:r>
      <w:proofErr w:type="gramEnd"/>
    </w:p>
    <w:p w14:paraId="04D3BDAE" w14:textId="2A1A4B50" w:rsidR="00386F6D" w:rsidRDefault="00B5675E" w:rsidP="00C6120C">
      <w:pPr>
        <w:numPr>
          <w:ilvl w:val="0"/>
          <w:numId w:val="27"/>
        </w:numPr>
        <w:tabs>
          <w:tab w:val="clear" w:pos="1420"/>
        </w:tabs>
        <w:spacing w:line="360" w:lineRule="auto"/>
        <w:ind w:left="360"/>
        <w:jc w:val="both"/>
      </w:pPr>
      <w:r>
        <w:t xml:space="preserve">If user chooses </w:t>
      </w:r>
      <w:r w:rsidR="001E5B0C">
        <w:rPr>
          <w:b/>
        </w:rPr>
        <w:t xml:space="preserve">See all </w:t>
      </w:r>
      <w:r w:rsidR="003553D1">
        <w:rPr>
          <w:b/>
        </w:rPr>
        <w:t>products</w:t>
      </w:r>
      <w:r w:rsidR="002D2183">
        <w:rPr>
          <w:b/>
        </w:rPr>
        <w:t xml:space="preserve"> </w:t>
      </w:r>
      <w:r w:rsidR="002D2183" w:rsidRPr="00B452C4">
        <w:rPr>
          <w:bCs/>
        </w:rPr>
        <w:t>(</w:t>
      </w:r>
      <w:r w:rsidR="002D2183">
        <w:rPr>
          <w:b/>
        </w:rPr>
        <w:t>Menu 3</w:t>
      </w:r>
      <w:r w:rsidR="002D2183" w:rsidRPr="00B452C4">
        <w:rPr>
          <w:bCs/>
        </w:rPr>
        <w:t>)</w:t>
      </w:r>
      <w:r w:rsidR="00166E05">
        <w:t>:</w:t>
      </w:r>
    </w:p>
    <w:p w14:paraId="606491CA" w14:textId="3CB0288A" w:rsidR="001E5B0C" w:rsidRDefault="001E5B0C" w:rsidP="00C6120C">
      <w:pPr>
        <w:numPr>
          <w:ilvl w:val="1"/>
          <w:numId w:val="27"/>
        </w:numPr>
        <w:tabs>
          <w:tab w:val="clear" w:pos="1440"/>
        </w:tabs>
        <w:spacing w:line="360" w:lineRule="auto"/>
        <w:ind w:left="709"/>
        <w:jc w:val="both"/>
      </w:pPr>
      <w:r>
        <w:t xml:space="preserve">If the user does not have any </w:t>
      </w:r>
      <w:r w:rsidR="00FF47B7">
        <w:rPr>
          <w:b/>
        </w:rPr>
        <w:t>product</w:t>
      </w:r>
      <w:r>
        <w:t xml:space="preserve">, </w:t>
      </w:r>
      <w:r w:rsidRPr="00C6120C">
        <w:rPr>
          <w:b/>
          <w:bCs/>
        </w:rPr>
        <w:t xml:space="preserve">show a message </w:t>
      </w:r>
      <w:r w:rsidR="00EE0F7D" w:rsidRPr="00EE0F7D">
        <w:t>“</w:t>
      </w:r>
      <w:r w:rsidR="00EE0F7D" w:rsidRPr="00EE0F7D">
        <w:rPr>
          <w:b/>
          <w:bCs/>
        </w:rPr>
        <w:t xml:space="preserve">You don’t have any </w:t>
      </w:r>
      <w:r w:rsidR="00FF47B7">
        <w:rPr>
          <w:b/>
          <w:bCs/>
        </w:rPr>
        <w:t>product</w:t>
      </w:r>
      <w:r w:rsidR="00EE0F7D" w:rsidRPr="00EE0F7D">
        <w:rPr>
          <w:b/>
          <w:bCs/>
        </w:rPr>
        <w:t>!</w:t>
      </w:r>
      <w:r w:rsidR="00EE0F7D">
        <w:t>”</w:t>
      </w:r>
    </w:p>
    <w:p w14:paraId="74429196" w14:textId="77777777" w:rsidR="002267B1" w:rsidRDefault="002267B1" w:rsidP="00FF47B7">
      <w:pPr>
        <w:spacing w:line="360" w:lineRule="auto"/>
        <w:rPr>
          <w:noProof/>
        </w:rPr>
      </w:pPr>
    </w:p>
    <w:p w14:paraId="10C633AD" w14:textId="3EDC56AE" w:rsidR="00DF265A" w:rsidRDefault="00DF265A" w:rsidP="00C6120C">
      <w:pPr>
        <w:spacing w:line="360" w:lineRule="auto"/>
        <w:ind w:left="20"/>
      </w:pPr>
    </w:p>
    <w:p w14:paraId="2E0B7A76" w14:textId="2081E87E" w:rsidR="00FF47B7" w:rsidRDefault="00FF47B7" w:rsidP="00C6120C">
      <w:pPr>
        <w:pStyle w:val="Caption"/>
      </w:pPr>
      <w:r w:rsidRPr="00FF47B7">
        <w:rPr>
          <w:noProof/>
        </w:rPr>
        <w:drawing>
          <wp:inline distT="0" distB="0" distL="0" distR="0" wp14:anchorId="32C0FCF2" wp14:editId="239F9B6E">
            <wp:extent cx="5940000" cy="1119767"/>
            <wp:effectExtent l="19050" t="19050" r="22860" b="23495"/>
            <wp:docPr id="18" name="Picture 18" descr="Background patter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Background pattern&#10;&#10;Description automatically generated with low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11197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11C2DA" w14:textId="0A941FBF" w:rsidR="00E15463" w:rsidRPr="00B645F8" w:rsidRDefault="00E15463" w:rsidP="00C6120C">
      <w:pPr>
        <w:pStyle w:val="Caption"/>
        <w:rPr>
          <w:b w:val="0"/>
        </w:rPr>
      </w:pPr>
      <w:r w:rsidRPr="00472AAA">
        <w:t xml:space="preserve">Figure </w:t>
      </w:r>
      <w:r w:rsidR="00533D66">
        <w:t>7</w:t>
      </w:r>
      <w:r w:rsidRPr="00472AAA">
        <w:t xml:space="preserve">. </w:t>
      </w:r>
      <w:r>
        <w:t xml:space="preserve">No </w:t>
      </w:r>
      <w:r w:rsidR="00FF47B7">
        <w:rPr>
          <w:b w:val="0"/>
          <w:bCs/>
        </w:rPr>
        <w:t>product</w:t>
      </w:r>
      <w:r w:rsidR="00FF47B7">
        <w:t xml:space="preserve"> </w:t>
      </w:r>
      <w:proofErr w:type="gramStart"/>
      <w:r>
        <w:t>message</w:t>
      </w:r>
      <w:proofErr w:type="gramEnd"/>
    </w:p>
    <w:p w14:paraId="441273E1" w14:textId="22021CFE" w:rsidR="00B64EED" w:rsidRDefault="004465B6" w:rsidP="00092794">
      <w:pPr>
        <w:numPr>
          <w:ilvl w:val="1"/>
          <w:numId w:val="27"/>
        </w:numPr>
        <w:tabs>
          <w:tab w:val="clear" w:pos="1440"/>
        </w:tabs>
        <w:spacing w:line="360" w:lineRule="auto"/>
        <w:ind w:left="709"/>
        <w:jc w:val="both"/>
      </w:pPr>
      <w:r>
        <w:t>Otherwise</w:t>
      </w:r>
      <w:r w:rsidR="00FC294A">
        <w:t xml:space="preserve">, then </w:t>
      </w:r>
      <w:r w:rsidR="00FC294A" w:rsidRPr="00B64EED">
        <w:rPr>
          <w:b/>
          <w:bCs/>
        </w:rPr>
        <w:t xml:space="preserve">ask user how he wants to </w:t>
      </w:r>
      <w:r w:rsidR="00757264" w:rsidRPr="00B64EED">
        <w:rPr>
          <w:bCs/>
        </w:rPr>
        <w:t>display</w:t>
      </w:r>
      <w:r w:rsidR="00FC294A" w:rsidRPr="00B64EED">
        <w:rPr>
          <w:b/>
          <w:bCs/>
        </w:rPr>
        <w:t xml:space="preserve"> the </w:t>
      </w:r>
      <w:r w:rsidR="00FF47B7">
        <w:rPr>
          <w:b/>
        </w:rPr>
        <w:t>product’s</w:t>
      </w:r>
      <w:r w:rsidR="00FF47B7" w:rsidRPr="00B64EED">
        <w:rPr>
          <w:bCs/>
        </w:rPr>
        <w:t xml:space="preserve"> </w:t>
      </w:r>
      <w:proofErr w:type="gramStart"/>
      <w:r w:rsidR="00757264" w:rsidRPr="00B64EED">
        <w:rPr>
          <w:bCs/>
        </w:rPr>
        <w:t>data</w:t>
      </w:r>
      <w:proofErr w:type="gramEnd"/>
    </w:p>
    <w:p w14:paraId="6EB34FF7" w14:textId="0222C582" w:rsidR="00092794" w:rsidRPr="00092794" w:rsidRDefault="00092794" w:rsidP="00092794">
      <w:pPr>
        <w:jc w:val="center"/>
      </w:pPr>
      <w:r w:rsidRPr="00092794">
        <w:rPr>
          <w:noProof/>
        </w:rPr>
        <w:drawing>
          <wp:inline distT="0" distB="0" distL="0" distR="0" wp14:anchorId="0AFFAD93" wp14:editId="28FFE36C">
            <wp:extent cx="5940000" cy="648033"/>
            <wp:effectExtent l="19050" t="19050" r="2286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6480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16D7E01" w14:textId="3073C1A8" w:rsidR="00560285" w:rsidRPr="00B64EED" w:rsidRDefault="00560285" w:rsidP="00B64EED">
      <w:pPr>
        <w:pStyle w:val="Caption"/>
      </w:pPr>
      <w:r w:rsidRPr="00472AAA">
        <w:t xml:space="preserve">Figure </w:t>
      </w:r>
      <w:r w:rsidR="00533D66">
        <w:t>8</w:t>
      </w:r>
      <w:r w:rsidRPr="00472AAA">
        <w:t xml:space="preserve">. </w:t>
      </w:r>
      <w:r w:rsidR="00245372">
        <w:t xml:space="preserve">Ask user for display </w:t>
      </w:r>
      <w:proofErr w:type="gramStart"/>
      <w:r w:rsidR="00245372">
        <w:t>option</w:t>
      </w:r>
      <w:proofErr w:type="gramEnd"/>
    </w:p>
    <w:p w14:paraId="5ED180DF" w14:textId="26E1A210" w:rsidR="0093518D" w:rsidRDefault="005F4FB9" w:rsidP="00C6120C">
      <w:pPr>
        <w:pStyle w:val="Caption"/>
      </w:pPr>
      <w:r w:rsidRPr="005F4FB9">
        <w:t xml:space="preserve"> </w:t>
      </w:r>
    </w:p>
    <w:p w14:paraId="7A506B7D" w14:textId="45EE08CD" w:rsidR="0093518D" w:rsidRDefault="00BA59C6" w:rsidP="00C6120C">
      <w:pPr>
        <w:pStyle w:val="Caption"/>
      </w:pPr>
      <w:r w:rsidRPr="00BA59C6">
        <w:lastRenderedPageBreak/>
        <w:drawing>
          <wp:inline distT="0" distB="0" distL="0" distR="0" wp14:anchorId="57D48387" wp14:editId="7ECE196A">
            <wp:extent cx="5940000" cy="2749175"/>
            <wp:effectExtent l="19050" t="19050" r="22860" b="13335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27491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387B15" w14:textId="1BA9794E" w:rsidR="00560285" w:rsidRPr="005F4FB9" w:rsidRDefault="005F4FB9" w:rsidP="00C6120C">
      <w:pPr>
        <w:pStyle w:val="Caption"/>
        <w:rPr>
          <w:b w:val="0"/>
        </w:rPr>
      </w:pPr>
      <w:r w:rsidRPr="00472AAA">
        <w:t xml:space="preserve">Figure </w:t>
      </w:r>
      <w:r w:rsidR="00533D66">
        <w:t>9</w:t>
      </w:r>
      <w:r w:rsidRPr="00472AAA">
        <w:t xml:space="preserve">. </w:t>
      </w:r>
      <w:r>
        <w:t xml:space="preserve">See </w:t>
      </w:r>
      <w:r w:rsidR="0093518D">
        <w:t>product</w:t>
      </w:r>
      <w:r>
        <w:t xml:space="preserve"> in in-</w:t>
      </w:r>
      <w:proofErr w:type="gramStart"/>
      <w:r>
        <w:t>order</w:t>
      </w:r>
      <w:proofErr w:type="gramEnd"/>
    </w:p>
    <w:p w14:paraId="315D8652" w14:textId="3E0DC098" w:rsidR="0093518D" w:rsidRDefault="005F4FB9" w:rsidP="00C6120C">
      <w:pPr>
        <w:pStyle w:val="Caption"/>
      </w:pPr>
      <w:r w:rsidRPr="005F4FB9">
        <w:t xml:space="preserve"> </w:t>
      </w:r>
    </w:p>
    <w:p w14:paraId="73990467" w14:textId="047924BE" w:rsidR="0093518D" w:rsidRDefault="0093518D" w:rsidP="003D028B">
      <w:pPr>
        <w:pStyle w:val="Caption"/>
        <w:jc w:val="left"/>
      </w:pPr>
    </w:p>
    <w:p w14:paraId="13E81BAE" w14:textId="3F2E26A2" w:rsidR="003D028B" w:rsidRPr="003D028B" w:rsidRDefault="003D028B" w:rsidP="003D028B">
      <w:pPr>
        <w:jc w:val="center"/>
      </w:pPr>
      <w:r w:rsidRPr="003D028B">
        <w:drawing>
          <wp:inline distT="0" distB="0" distL="0" distR="0" wp14:anchorId="688CD9A3" wp14:editId="36A21E82">
            <wp:extent cx="5940000" cy="2757599"/>
            <wp:effectExtent l="19050" t="19050" r="22860" b="24130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275759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925163" w14:textId="5BB069CF" w:rsidR="00560285" w:rsidRPr="00C6120C" w:rsidRDefault="005F4FB9" w:rsidP="00C6120C">
      <w:pPr>
        <w:pStyle w:val="Caption"/>
        <w:rPr>
          <w:b w:val="0"/>
        </w:rPr>
      </w:pPr>
      <w:r w:rsidRPr="00472AAA">
        <w:t xml:space="preserve">Figure </w:t>
      </w:r>
      <w:r w:rsidR="00533D66">
        <w:t>10</w:t>
      </w:r>
      <w:r w:rsidR="004F0E62">
        <w:t>.</w:t>
      </w:r>
      <w:r w:rsidRPr="00472AAA">
        <w:t xml:space="preserve"> </w:t>
      </w:r>
      <w:r w:rsidR="004F0E62">
        <w:t xml:space="preserve">Display </w:t>
      </w:r>
      <w:r w:rsidR="0093518D">
        <w:t xml:space="preserve">product </w:t>
      </w:r>
      <w:r>
        <w:t>in pre-order</w:t>
      </w:r>
    </w:p>
    <w:p w14:paraId="2C13D125" w14:textId="6A62D3A9" w:rsidR="003E64FA" w:rsidRDefault="003E64FA" w:rsidP="00C6120C">
      <w:pPr>
        <w:pStyle w:val="Caption"/>
      </w:pPr>
    </w:p>
    <w:p w14:paraId="54EBA4FF" w14:textId="043DB56A" w:rsidR="003E64FA" w:rsidRDefault="003E64FA" w:rsidP="00C6120C">
      <w:pPr>
        <w:pStyle w:val="Caption"/>
      </w:pPr>
    </w:p>
    <w:p w14:paraId="625736CD" w14:textId="520ADF8F" w:rsidR="003D028B" w:rsidRPr="003D028B" w:rsidRDefault="003D028B" w:rsidP="003D028B">
      <w:pPr>
        <w:jc w:val="center"/>
      </w:pPr>
      <w:r w:rsidRPr="003D028B">
        <w:lastRenderedPageBreak/>
        <w:drawing>
          <wp:inline distT="0" distB="0" distL="0" distR="0" wp14:anchorId="062F4BC4" wp14:editId="70F50E97">
            <wp:extent cx="5940000" cy="2847855"/>
            <wp:effectExtent l="19050" t="19050" r="22860" b="10160"/>
            <wp:docPr id="13" name="Picture 1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28478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A1A770" w14:textId="405E752C" w:rsidR="005F4FB9" w:rsidRPr="00B645F8" w:rsidRDefault="005F4FB9" w:rsidP="00C6120C">
      <w:pPr>
        <w:pStyle w:val="Caption"/>
        <w:rPr>
          <w:b w:val="0"/>
        </w:rPr>
      </w:pPr>
      <w:r w:rsidRPr="005F4FB9">
        <w:t xml:space="preserve"> </w:t>
      </w:r>
      <w:r w:rsidRPr="00472AAA">
        <w:t xml:space="preserve">Figure </w:t>
      </w:r>
      <w:r w:rsidR="00533D66">
        <w:t>11</w:t>
      </w:r>
      <w:r w:rsidRPr="00472AAA">
        <w:t xml:space="preserve">. </w:t>
      </w:r>
      <w:r w:rsidR="004F0E62">
        <w:t>Display</w:t>
      </w:r>
      <w:r>
        <w:t xml:space="preserve"> </w:t>
      </w:r>
      <w:r w:rsidR="003E64FA">
        <w:t>product</w:t>
      </w:r>
      <w:r>
        <w:t xml:space="preserve"> in post-order</w:t>
      </w:r>
    </w:p>
    <w:p w14:paraId="6568A7A6" w14:textId="77777777" w:rsidR="0052380D" w:rsidRDefault="0052380D" w:rsidP="00C6120C">
      <w:pPr>
        <w:spacing w:line="360" w:lineRule="auto"/>
        <w:jc w:val="both"/>
      </w:pPr>
    </w:p>
    <w:p w14:paraId="5A22CF74" w14:textId="0A3EC252" w:rsidR="0052380D" w:rsidRPr="007F6295" w:rsidRDefault="00F91D6B" w:rsidP="00C6120C">
      <w:pPr>
        <w:numPr>
          <w:ilvl w:val="0"/>
          <w:numId w:val="28"/>
        </w:numPr>
        <w:tabs>
          <w:tab w:val="clear" w:pos="720"/>
          <w:tab w:val="num" w:pos="360"/>
        </w:tabs>
        <w:spacing w:line="360" w:lineRule="auto"/>
        <w:ind w:left="360"/>
        <w:jc w:val="both"/>
      </w:pPr>
      <w:r w:rsidRPr="007F6295">
        <w:t xml:space="preserve">If user </w:t>
      </w:r>
      <w:r w:rsidR="004D6966" w:rsidRPr="007F6295">
        <w:t xml:space="preserve">chooses </w:t>
      </w:r>
      <w:r w:rsidR="00AC1943">
        <w:rPr>
          <w:b/>
        </w:rPr>
        <w:t>Remove All</w:t>
      </w:r>
      <w:r w:rsidRPr="007F6295">
        <w:t xml:space="preserve"> </w:t>
      </w:r>
      <w:r w:rsidR="009C7A41" w:rsidRPr="007F6295">
        <w:t>(</w:t>
      </w:r>
      <w:r w:rsidR="007A5823" w:rsidRPr="007A5823">
        <w:rPr>
          <w:b/>
        </w:rPr>
        <w:t>Menu 4</w:t>
      </w:r>
      <w:r w:rsidR="009C7A41" w:rsidRPr="007F6295">
        <w:t>)</w:t>
      </w:r>
      <w:r w:rsidR="00E56FA4" w:rsidRPr="00E56FA4">
        <w:t>:</w:t>
      </w:r>
    </w:p>
    <w:p w14:paraId="75EC1D73" w14:textId="5616235D" w:rsidR="00711395" w:rsidRDefault="00AC1943" w:rsidP="00C6120C">
      <w:pPr>
        <w:numPr>
          <w:ilvl w:val="1"/>
          <w:numId w:val="27"/>
        </w:numPr>
        <w:spacing w:line="360" w:lineRule="auto"/>
        <w:ind w:left="709"/>
        <w:jc w:val="both"/>
      </w:pPr>
      <w:r>
        <w:t xml:space="preserve">If the user </w:t>
      </w:r>
      <w:r w:rsidR="00BB426F">
        <w:t>does not</w:t>
      </w:r>
      <w:r>
        <w:t xml:space="preserve"> have any </w:t>
      </w:r>
      <w:proofErr w:type="gramStart"/>
      <w:r w:rsidR="00FF47B7" w:rsidRPr="00FF47B7">
        <w:t>product</w:t>
      </w:r>
      <w:proofErr w:type="gramEnd"/>
      <w:r w:rsidR="00FF47B7" w:rsidRPr="00FF47B7">
        <w:t xml:space="preserve"> </w:t>
      </w:r>
      <w:r>
        <w:t xml:space="preserve">then </w:t>
      </w:r>
      <w:r w:rsidRPr="00BB426F">
        <w:rPr>
          <w:b/>
          <w:bCs/>
        </w:rPr>
        <w:t>show a message</w:t>
      </w:r>
      <w:r w:rsidR="001801AC">
        <w:rPr>
          <w:b/>
          <w:bCs/>
        </w:rPr>
        <w:t xml:space="preserve"> </w:t>
      </w:r>
      <w:r w:rsidR="001801AC" w:rsidRPr="001801AC">
        <w:t>“</w:t>
      </w:r>
      <w:r w:rsidR="001801AC" w:rsidRPr="001801AC">
        <w:rPr>
          <w:b/>
          <w:bCs/>
        </w:rPr>
        <w:t xml:space="preserve">You don’t have any </w:t>
      </w:r>
      <w:r w:rsidR="00137C11">
        <w:rPr>
          <w:b/>
          <w:bCs/>
        </w:rPr>
        <w:t>product</w:t>
      </w:r>
      <w:r w:rsidR="001801AC" w:rsidRPr="001801AC">
        <w:rPr>
          <w:b/>
          <w:bCs/>
        </w:rPr>
        <w:t>!</w:t>
      </w:r>
      <w:r w:rsidR="001801AC">
        <w:t>”</w:t>
      </w:r>
      <w:r>
        <w:t xml:space="preserve"> </w:t>
      </w:r>
    </w:p>
    <w:p w14:paraId="2CFAFC22" w14:textId="2E4A9C5D" w:rsidR="0052380D" w:rsidRDefault="00711395" w:rsidP="00C6120C">
      <w:pPr>
        <w:numPr>
          <w:ilvl w:val="1"/>
          <w:numId w:val="27"/>
        </w:numPr>
        <w:spacing w:line="360" w:lineRule="auto"/>
        <w:ind w:left="709"/>
        <w:jc w:val="both"/>
      </w:pPr>
      <w:r>
        <w:t>Otherwise, before removing all the data</w:t>
      </w:r>
      <w:r w:rsidR="00F111F7">
        <w:t>,</w:t>
      </w:r>
      <w:r w:rsidR="00AC1943" w:rsidRPr="00BB426F">
        <w:rPr>
          <w:b/>
          <w:bCs/>
        </w:rPr>
        <w:t xml:space="preserve"> </w:t>
      </w:r>
      <w:r w:rsidR="00BB426F" w:rsidRPr="00BB426F">
        <w:rPr>
          <w:b/>
          <w:bCs/>
        </w:rPr>
        <w:t>ask</w:t>
      </w:r>
      <w:r>
        <w:rPr>
          <w:b/>
          <w:bCs/>
        </w:rPr>
        <w:t xml:space="preserve"> user</w:t>
      </w:r>
      <w:r w:rsidR="00BB426F" w:rsidRPr="00BB426F">
        <w:rPr>
          <w:b/>
          <w:bCs/>
        </w:rPr>
        <w:t xml:space="preserve"> for confirmation</w:t>
      </w:r>
      <w:r w:rsidRPr="00711395">
        <w:t>.</w:t>
      </w:r>
      <w:r>
        <w:rPr>
          <w:b/>
          <w:bCs/>
        </w:rPr>
        <w:t xml:space="preserve"> Validate </w:t>
      </w:r>
      <w:r>
        <w:t>the input must be either “</w:t>
      </w:r>
      <w:r w:rsidRPr="00711395">
        <w:rPr>
          <w:b/>
          <w:bCs/>
        </w:rPr>
        <w:t>Y</w:t>
      </w:r>
      <w:r w:rsidRPr="00711395">
        <w:t>”</w:t>
      </w:r>
      <w:r>
        <w:rPr>
          <w:b/>
          <w:bCs/>
        </w:rPr>
        <w:t xml:space="preserve"> </w:t>
      </w:r>
      <w:r w:rsidRPr="00711395">
        <w:t>or</w:t>
      </w:r>
      <w:r>
        <w:t xml:space="preserve"> “</w:t>
      </w:r>
      <w:r w:rsidRPr="00711395">
        <w:rPr>
          <w:b/>
          <w:bCs/>
        </w:rPr>
        <w:t>N</w:t>
      </w:r>
      <w:r>
        <w:t>” (</w:t>
      </w:r>
      <w:r w:rsidRPr="00711395">
        <w:rPr>
          <w:b/>
          <w:bCs/>
        </w:rPr>
        <w:t>case sensitive</w:t>
      </w:r>
      <w:r>
        <w:t>)</w:t>
      </w:r>
    </w:p>
    <w:p w14:paraId="7F5D7AB7" w14:textId="1283D697" w:rsidR="00794A36" w:rsidRPr="007E4796" w:rsidRDefault="00794A36" w:rsidP="00C6120C">
      <w:pPr>
        <w:numPr>
          <w:ilvl w:val="1"/>
          <w:numId w:val="27"/>
        </w:numPr>
        <w:spacing w:line="360" w:lineRule="auto"/>
        <w:ind w:left="709"/>
        <w:jc w:val="both"/>
      </w:pPr>
      <w:r>
        <w:t>If user choose “</w:t>
      </w:r>
      <w:r w:rsidRPr="00794A36">
        <w:rPr>
          <w:b/>
          <w:bCs/>
        </w:rPr>
        <w:t>Y</w:t>
      </w:r>
      <w:r w:rsidRPr="00794A36">
        <w:t>”</w:t>
      </w:r>
      <w:r>
        <w:t xml:space="preserve"> then </w:t>
      </w:r>
      <w:r w:rsidRPr="00794A36">
        <w:rPr>
          <w:b/>
          <w:bCs/>
        </w:rPr>
        <w:t>remove all</w:t>
      </w:r>
      <w:r>
        <w:t xml:space="preserve"> the data from </w:t>
      </w:r>
      <w:r w:rsidRPr="00794A36">
        <w:rPr>
          <w:b/>
          <w:bCs/>
        </w:rPr>
        <w:t>AVL Tree</w:t>
      </w:r>
      <w:r>
        <w:t xml:space="preserve"> or else </w:t>
      </w:r>
      <w:r w:rsidRPr="00794A36">
        <w:rPr>
          <w:b/>
          <w:bCs/>
        </w:rPr>
        <w:t>redirect back</w:t>
      </w:r>
      <w:r>
        <w:t xml:space="preserve"> to main menu</w:t>
      </w:r>
    </w:p>
    <w:p w14:paraId="092534E0" w14:textId="0830EBF6" w:rsidR="00137C11" w:rsidRDefault="00137C11" w:rsidP="002267B1">
      <w:pPr>
        <w:pStyle w:val="Caption"/>
      </w:pPr>
    </w:p>
    <w:p w14:paraId="48A5BC46" w14:textId="7073F216" w:rsidR="00137C11" w:rsidRDefault="00137C11" w:rsidP="002267B1">
      <w:pPr>
        <w:pStyle w:val="Caption"/>
      </w:pPr>
      <w:r w:rsidRPr="00137C11">
        <w:rPr>
          <w:noProof/>
        </w:rPr>
        <w:drawing>
          <wp:inline distT="0" distB="0" distL="0" distR="0" wp14:anchorId="2B1B16BA" wp14:editId="252C989C">
            <wp:extent cx="5940000" cy="1207615"/>
            <wp:effectExtent l="19050" t="19050" r="22860" b="12065"/>
            <wp:docPr id="9" name="Picture 9" descr="Background patter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Background pattern&#10;&#10;Description automatically generated with low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12076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CA62BB" w14:textId="5BB88375" w:rsidR="007E4796" w:rsidRPr="002267B1" w:rsidRDefault="00C6120C" w:rsidP="002267B1">
      <w:pPr>
        <w:pStyle w:val="Caption"/>
        <w:rPr>
          <w:b w:val="0"/>
        </w:rPr>
      </w:pPr>
      <w:r w:rsidRPr="00C6120C">
        <w:t xml:space="preserve"> </w:t>
      </w:r>
      <w:r w:rsidRPr="00472AAA">
        <w:t xml:space="preserve">Figure </w:t>
      </w:r>
      <w:r w:rsidR="00533D66">
        <w:t>12</w:t>
      </w:r>
      <w:r w:rsidRPr="00472AAA">
        <w:t xml:space="preserve">. </w:t>
      </w:r>
      <w:r>
        <w:t xml:space="preserve">No </w:t>
      </w:r>
      <w:r w:rsidR="00137C11">
        <w:t>product</w:t>
      </w:r>
      <w:r>
        <w:t xml:space="preserve"> </w:t>
      </w:r>
      <w:proofErr w:type="gramStart"/>
      <w:r>
        <w:t>message</w:t>
      </w:r>
      <w:proofErr w:type="gramEnd"/>
    </w:p>
    <w:p w14:paraId="559B3556" w14:textId="77777777" w:rsidR="00E03DC7" w:rsidRDefault="00E03DC7" w:rsidP="006E7642">
      <w:pPr>
        <w:pStyle w:val="Caption"/>
        <w:rPr>
          <w:noProof/>
        </w:rPr>
      </w:pPr>
    </w:p>
    <w:p w14:paraId="7A8FD7A7" w14:textId="33D87F1B" w:rsidR="00E03DC7" w:rsidRDefault="00C6120C" w:rsidP="006E7642">
      <w:pPr>
        <w:pStyle w:val="Caption"/>
      </w:pPr>
      <w:r w:rsidRPr="00C6120C">
        <w:t xml:space="preserve"> </w:t>
      </w:r>
    </w:p>
    <w:p w14:paraId="72791A96" w14:textId="4A7DFFFB" w:rsidR="00E03DC7" w:rsidRDefault="00E03DC7" w:rsidP="006E7642">
      <w:pPr>
        <w:pStyle w:val="Caption"/>
      </w:pPr>
      <w:r w:rsidRPr="00E03DC7">
        <w:rPr>
          <w:noProof/>
        </w:rPr>
        <w:lastRenderedPageBreak/>
        <w:drawing>
          <wp:inline distT="0" distB="0" distL="0" distR="0" wp14:anchorId="5ED20EA2" wp14:editId="6F01D1BF">
            <wp:extent cx="5940000" cy="1764190"/>
            <wp:effectExtent l="19050" t="19050" r="22860" b="2667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17641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9BD9CF" w14:textId="105490DA" w:rsidR="00F91D6B" w:rsidRPr="006E7642" w:rsidRDefault="00C6120C" w:rsidP="006E7642">
      <w:pPr>
        <w:pStyle w:val="Caption"/>
        <w:rPr>
          <w:b w:val="0"/>
        </w:rPr>
      </w:pPr>
      <w:r w:rsidRPr="00472AAA">
        <w:t xml:space="preserve">Figure </w:t>
      </w:r>
      <w:r w:rsidR="00533D66">
        <w:t>13</w:t>
      </w:r>
      <w:r w:rsidRPr="00472AAA">
        <w:t xml:space="preserve">. </w:t>
      </w:r>
      <w:r>
        <w:t xml:space="preserve">Remove all </w:t>
      </w:r>
      <w:r w:rsidR="00FF47B7">
        <w:rPr>
          <w:b w:val="0"/>
        </w:rPr>
        <w:t>product</w:t>
      </w:r>
      <w:r w:rsidR="00FF47B7">
        <w:t xml:space="preserve"> </w:t>
      </w:r>
      <w:r>
        <w:t xml:space="preserve">with </w:t>
      </w:r>
      <w:proofErr w:type="gramStart"/>
      <w:r>
        <w:t>confirmation</w:t>
      </w:r>
      <w:proofErr w:type="gramEnd"/>
    </w:p>
    <w:p w14:paraId="65FFABCB" w14:textId="47CC08F6" w:rsidR="004D6966" w:rsidRDefault="0052380D" w:rsidP="00C6120C">
      <w:pPr>
        <w:numPr>
          <w:ilvl w:val="0"/>
          <w:numId w:val="28"/>
        </w:numPr>
        <w:tabs>
          <w:tab w:val="clear" w:pos="720"/>
          <w:tab w:val="num" w:pos="360"/>
        </w:tabs>
        <w:spacing w:line="360" w:lineRule="auto"/>
        <w:ind w:left="360"/>
        <w:jc w:val="both"/>
      </w:pPr>
      <w:r w:rsidRPr="007F6295">
        <w:t xml:space="preserve">If user chooses </w:t>
      </w:r>
      <w:r>
        <w:rPr>
          <w:b/>
        </w:rPr>
        <w:t>Exit</w:t>
      </w:r>
      <w:r w:rsidRPr="007F6295">
        <w:t xml:space="preserve"> (</w:t>
      </w:r>
      <w:r w:rsidRPr="007A5823">
        <w:rPr>
          <w:b/>
        </w:rPr>
        <w:t xml:space="preserve">Menu </w:t>
      </w:r>
      <w:r w:rsidR="00AC1943">
        <w:rPr>
          <w:b/>
        </w:rPr>
        <w:t>5</w:t>
      </w:r>
      <w:r w:rsidRPr="007F6295">
        <w:t>)</w:t>
      </w:r>
      <w:r w:rsidR="00AC1943">
        <w:t xml:space="preserve"> </w:t>
      </w:r>
      <w:r w:rsidRPr="007F6295">
        <w:t>close the program.</w:t>
      </w:r>
    </w:p>
    <w:p w14:paraId="1C6E8388" w14:textId="1390F16C" w:rsidR="00F91D6B" w:rsidRPr="007F6295" w:rsidRDefault="00F91D6B" w:rsidP="00E03DC7">
      <w:pPr>
        <w:spacing w:line="360" w:lineRule="auto"/>
      </w:pPr>
    </w:p>
    <w:sectPr w:rsidR="00F91D6B" w:rsidRPr="007F6295" w:rsidSect="00BB76F6">
      <w:footerReference w:type="default" r:id="rId19"/>
      <w:pgSz w:w="11906" w:h="16838" w:code="9"/>
      <w:pgMar w:top="567" w:right="900" w:bottom="567" w:left="1134" w:header="600" w:footer="113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6EA1BF" w14:textId="77777777" w:rsidR="00F67DFD" w:rsidRDefault="00F67DFD">
      <w:r>
        <w:separator/>
      </w:r>
    </w:p>
  </w:endnote>
  <w:endnote w:type="continuationSeparator" w:id="0">
    <w:p w14:paraId="0520465D" w14:textId="77777777" w:rsidR="00F67DFD" w:rsidRDefault="00F67D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A122DA" w14:textId="77777777" w:rsidR="00344944" w:rsidRPr="00D32597" w:rsidRDefault="00344944">
    <w:pPr>
      <w:pStyle w:val="Footer"/>
      <w:rPr>
        <w:b/>
        <w:bCs/>
        <w:lang w:val="id-ID"/>
      </w:rPr>
    </w:pPr>
    <w:r>
      <w:rPr>
        <w:noProof/>
        <w:sz w:val="20"/>
      </w:rPr>
      <mc:AlternateContent>
        <mc:Choice Requires="wps">
          <w:drawing>
            <wp:anchor distT="4294967295" distB="4294967295" distL="114300" distR="114300" simplePos="0" relativeHeight="251658240" behindDoc="0" locked="0" layoutInCell="1" allowOverlap="1" wp14:anchorId="7375B3E9" wp14:editId="0583F047">
              <wp:simplePos x="0" y="0"/>
              <wp:positionH relativeFrom="column">
                <wp:posOffset>0</wp:posOffset>
              </wp:positionH>
              <wp:positionV relativeFrom="paragraph">
                <wp:posOffset>135254</wp:posOffset>
              </wp:positionV>
              <wp:extent cx="6629400" cy="0"/>
              <wp:effectExtent l="0" t="0" r="19050" b="19050"/>
              <wp:wrapNone/>
              <wp:docPr id="3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557EA4" id="Line 1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10.65pt" to="522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"/>
          </w:pict>
        </mc:Fallback>
      </mc:AlternateContent>
    </w:r>
  </w:p>
  <w:p w14:paraId="05C2CA6F" w14:textId="4B6D79A6" w:rsidR="00344944" w:rsidRDefault="00344944">
    <w:pPr>
      <w:pStyle w:val="Footer"/>
      <w:rPr>
        <w:rStyle w:val="PageNumber"/>
        <w:sz w:val="22"/>
        <w:szCs w:val="22"/>
      </w:rPr>
    </w:pPr>
    <w:r w:rsidRPr="00D32597">
      <w:rPr>
        <w:sz w:val="22"/>
        <w:szCs w:val="22"/>
        <w:lang w:val="id-ID"/>
      </w:rPr>
      <w:t xml:space="preserve">Halaman : </w:t>
    </w:r>
    <w:r w:rsidRPr="00D32597">
      <w:rPr>
        <w:rStyle w:val="PageNumber"/>
        <w:sz w:val="22"/>
        <w:szCs w:val="22"/>
        <w:lang w:val="id-ID"/>
      </w:rPr>
      <w:fldChar w:fldCharType="begin"/>
    </w:r>
    <w:r w:rsidRPr="00D32597">
      <w:rPr>
        <w:rStyle w:val="PageNumber"/>
        <w:sz w:val="22"/>
        <w:szCs w:val="22"/>
        <w:lang w:val="id-ID"/>
      </w:rPr>
      <w:instrText xml:space="preserve"> PAGE </w:instrText>
    </w:r>
    <w:r w:rsidRPr="00D32597">
      <w:rPr>
        <w:rStyle w:val="PageNumber"/>
        <w:sz w:val="22"/>
        <w:szCs w:val="22"/>
        <w:lang w:val="id-ID"/>
      </w:rPr>
      <w:fldChar w:fldCharType="separate"/>
    </w:r>
    <w:r w:rsidR="00522B1D">
      <w:rPr>
        <w:rStyle w:val="PageNumber"/>
        <w:noProof/>
        <w:sz w:val="22"/>
        <w:szCs w:val="22"/>
        <w:lang w:val="id-ID"/>
      </w:rPr>
      <w:t>4</w:t>
    </w:r>
    <w:r w:rsidRPr="00D32597">
      <w:rPr>
        <w:rStyle w:val="PageNumber"/>
        <w:sz w:val="22"/>
        <w:szCs w:val="22"/>
        <w:lang w:val="id-ID"/>
      </w:rPr>
      <w:fldChar w:fldCharType="end"/>
    </w:r>
    <w:r w:rsidRPr="00D32597">
      <w:rPr>
        <w:rStyle w:val="PageNumber"/>
        <w:sz w:val="22"/>
        <w:szCs w:val="22"/>
        <w:lang w:val="id-ID"/>
      </w:rPr>
      <w:t xml:space="preserve"> dari </w:t>
    </w:r>
    <w:r w:rsidRPr="00D32597">
      <w:rPr>
        <w:rStyle w:val="PageNumber"/>
        <w:sz w:val="22"/>
        <w:szCs w:val="22"/>
        <w:lang w:val="id-ID"/>
      </w:rPr>
      <w:fldChar w:fldCharType="begin"/>
    </w:r>
    <w:r w:rsidRPr="00D32597">
      <w:rPr>
        <w:rStyle w:val="PageNumber"/>
        <w:sz w:val="22"/>
        <w:szCs w:val="22"/>
        <w:lang w:val="id-ID"/>
      </w:rPr>
      <w:instrText xml:space="preserve"> NUMPAGES </w:instrText>
    </w:r>
    <w:r w:rsidRPr="00D32597">
      <w:rPr>
        <w:rStyle w:val="PageNumber"/>
        <w:sz w:val="22"/>
        <w:szCs w:val="22"/>
        <w:lang w:val="id-ID"/>
      </w:rPr>
      <w:fldChar w:fldCharType="separate"/>
    </w:r>
    <w:r w:rsidR="00522B1D">
      <w:rPr>
        <w:rStyle w:val="PageNumber"/>
        <w:noProof/>
        <w:sz w:val="22"/>
        <w:szCs w:val="22"/>
        <w:lang w:val="id-ID"/>
      </w:rPr>
      <w:t>4</w:t>
    </w:r>
    <w:r w:rsidRPr="00D32597">
      <w:rPr>
        <w:rStyle w:val="PageNumber"/>
        <w:sz w:val="22"/>
        <w:szCs w:val="22"/>
        <w:lang w:val="id-ID"/>
      </w:rPr>
      <w:fldChar w:fldCharType="end"/>
    </w:r>
  </w:p>
  <w:p w14:paraId="1CDCB182" w14:textId="59BB9AF0" w:rsidR="00344944" w:rsidRPr="00A34D50" w:rsidRDefault="00344944">
    <w:pPr>
      <w:pStyle w:val="Footer"/>
      <w:rPr>
        <w:i/>
        <w:sz w:val="20"/>
        <w:szCs w:val="22"/>
      </w:rPr>
    </w:pPr>
    <w:r w:rsidRPr="00A34D50">
      <w:rPr>
        <w:rStyle w:val="PageNumber"/>
        <w:i/>
        <w:sz w:val="20"/>
        <w:szCs w:val="22"/>
      </w:rPr>
      <w:t xml:space="preserve">Page </w:t>
    </w:r>
    <w:r w:rsidRPr="00A34D50">
      <w:rPr>
        <w:rStyle w:val="PageNumber"/>
        <w:i/>
        <w:sz w:val="20"/>
        <w:szCs w:val="22"/>
        <w:lang w:val="id-ID"/>
      </w:rPr>
      <w:fldChar w:fldCharType="begin"/>
    </w:r>
    <w:r w:rsidRPr="00A34D50">
      <w:rPr>
        <w:rStyle w:val="PageNumber"/>
        <w:i/>
        <w:sz w:val="20"/>
        <w:szCs w:val="22"/>
        <w:lang w:val="id-ID"/>
      </w:rPr>
      <w:instrText xml:space="preserve"> PAGE </w:instrText>
    </w:r>
    <w:r w:rsidRPr="00A34D50">
      <w:rPr>
        <w:rStyle w:val="PageNumber"/>
        <w:i/>
        <w:sz w:val="20"/>
        <w:szCs w:val="22"/>
        <w:lang w:val="id-ID"/>
      </w:rPr>
      <w:fldChar w:fldCharType="separate"/>
    </w:r>
    <w:r w:rsidR="00522B1D">
      <w:rPr>
        <w:rStyle w:val="PageNumber"/>
        <w:i/>
        <w:noProof/>
        <w:sz w:val="20"/>
        <w:szCs w:val="22"/>
        <w:lang w:val="id-ID"/>
      </w:rPr>
      <w:t>4</w:t>
    </w:r>
    <w:r w:rsidRPr="00A34D50">
      <w:rPr>
        <w:rStyle w:val="PageNumber"/>
        <w:i/>
        <w:sz w:val="20"/>
        <w:szCs w:val="22"/>
        <w:lang w:val="id-ID"/>
      </w:rPr>
      <w:fldChar w:fldCharType="end"/>
    </w:r>
    <w:r w:rsidR="000D485C">
      <w:rPr>
        <w:rStyle w:val="PageNumber"/>
        <w:i/>
        <w:sz w:val="20"/>
        <w:szCs w:val="22"/>
      </w:rPr>
      <w:t xml:space="preserve"> </w:t>
    </w:r>
    <w:r w:rsidRPr="00A34D50">
      <w:rPr>
        <w:rStyle w:val="PageNumber"/>
        <w:i/>
        <w:sz w:val="20"/>
        <w:szCs w:val="22"/>
      </w:rPr>
      <w:t>of</w:t>
    </w:r>
    <w:r w:rsidR="000D485C">
      <w:rPr>
        <w:rStyle w:val="PageNumber"/>
        <w:i/>
        <w:sz w:val="20"/>
        <w:szCs w:val="22"/>
      </w:rPr>
      <w:t xml:space="preserve"> </w:t>
    </w:r>
    <w:r w:rsidRPr="00A34D50">
      <w:rPr>
        <w:rStyle w:val="PageNumber"/>
        <w:i/>
        <w:sz w:val="20"/>
        <w:szCs w:val="22"/>
        <w:lang w:val="id-ID"/>
      </w:rPr>
      <w:fldChar w:fldCharType="begin"/>
    </w:r>
    <w:r w:rsidRPr="00A34D50">
      <w:rPr>
        <w:rStyle w:val="PageNumber"/>
        <w:i/>
        <w:sz w:val="20"/>
        <w:szCs w:val="22"/>
        <w:lang w:val="id-ID"/>
      </w:rPr>
      <w:instrText xml:space="preserve"> NUMPAGES </w:instrText>
    </w:r>
    <w:r w:rsidRPr="00A34D50">
      <w:rPr>
        <w:rStyle w:val="PageNumber"/>
        <w:i/>
        <w:sz w:val="20"/>
        <w:szCs w:val="22"/>
        <w:lang w:val="id-ID"/>
      </w:rPr>
      <w:fldChar w:fldCharType="separate"/>
    </w:r>
    <w:r w:rsidR="00522B1D">
      <w:rPr>
        <w:rStyle w:val="PageNumber"/>
        <w:i/>
        <w:noProof/>
        <w:sz w:val="20"/>
        <w:szCs w:val="22"/>
        <w:lang w:val="id-ID"/>
      </w:rPr>
      <w:t>4</w:t>
    </w:r>
    <w:r w:rsidRPr="00A34D50">
      <w:rPr>
        <w:rStyle w:val="PageNumber"/>
        <w:i/>
        <w:sz w:val="20"/>
        <w:szCs w:val="22"/>
        <w:lang w:val="id-ID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B9B67C" w14:textId="77777777" w:rsidR="00F67DFD" w:rsidRDefault="00F67DFD">
      <w:r>
        <w:separator/>
      </w:r>
    </w:p>
  </w:footnote>
  <w:footnote w:type="continuationSeparator" w:id="0">
    <w:p w14:paraId="6852D235" w14:textId="77777777" w:rsidR="00F67DFD" w:rsidRDefault="00F67D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75E15"/>
    <w:multiLevelType w:val="hybridMultilevel"/>
    <w:tmpl w:val="52002E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1E5A10"/>
    <w:multiLevelType w:val="hybridMultilevel"/>
    <w:tmpl w:val="C494F1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52747FE"/>
    <w:multiLevelType w:val="hybridMultilevel"/>
    <w:tmpl w:val="F55679F6"/>
    <w:lvl w:ilvl="0" w:tplc="5CF241A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1B783D"/>
    <w:multiLevelType w:val="hybridMultilevel"/>
    <w:tmpl w:val="18EA38DA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C821605"/>
    <w:multiLevelType w:val="hybridMultilevel"/>
    <w:tmpl w:val="FFE236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EBE34B1"/>
    <w:multiLevelType w:val="hybridMultilevel"/>
    <w:tmpl w:val="A9E8B01A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C16479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lang w:val="sv-SE"/>
      </w:rPr>
    </w:lvl>
    <w:lvl w:ilvl="2" w:tplc="736C7C4E">
      <w:start w:val="1"/>
      <w:numFmt w:val="lowerRoman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DC4E6A"/>
    <w:multiLevelType w:val="hybridMultilevel"/>
    <w:tmpl w:val="C3FEA11A"/>
    <w:lvl w:ilvl="0" w:tplc="CC94BE06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88E2248"/>
    <w:multiLevelType w:val="hybridMultilevel"/>
    <w:tmpl w:val="94946D84"/>
    <w:lvl w:ilvl="0" w:tplc="CC64C48C">
      <w:start w:val="1"/>
      <w:numFmt w:val="decimal"/>
      <w:lvlText w:val="%1."/>
      <w:lvlJc w:val="left"/>
      <w:pPr>
        <w:ind w:left="1140" w:hanging="360"/>
      </w:pPr>
      <w:rPr>
        <w:b/>
      </w:rPr>
    </w:lvl>
    <w:lvl w:ilvl="1" w:tplc="04210019" w:tentative="1">
      <w:start w:val="1"/>
      <w:numFmt w:val="lowerLetter"/>
      <w:lvlText w:val="%2."/>
      <w:lvlJc w:val="left"/>
      <w:pPr>
        <w:ind w:left="1860" w:hanging="360"/>
      </w:pPr>
    </w:lvl>
    <w:lvl w:ilvl="2" w:tplc="0421001B" w:tentative="1">
      <w:start w:val="1"/>
      <w:numFmt w:val="lowerRoman"/>
      <w:lvlText w:val="%3."/>
      <w:lvlJc w:val="right"/>
      <w:pPr>
        <w:ind w:left="2580" w:hanging="180"/>
      </w:pPr>
    </w:lvl>
    <w:lvl w:ilvl="3" w:tplc="0421000F" w:tentative="1">
      <w:start w:val="1"/>
      <w:numFmt w:val="decimal"/>
      <w:lvlText w:val="%4."/>
      <w:lvlJc w:val="left"/>
      <w:pPr>
        <w:ind w:left="3300" w:hanging="360"/>
      </w:pPr>
    </w:lvl>
    <w:lvl w:ilvl="4" w:tplc="04210019" w:tentative="1">
      <w:start w:val="1"/>
      <w:numFmt w:val="lowerLetter"/>
      <w:lvlText w:val="%5."/>
      <w:lvlJc w:val="left"/>
      <w:pPr>
        <w:ind w:left="4020" w:hanging="360"/>
      </w:pPr>
    </w:lvl>
    <w:lvl w:ilvl="5" w:tplc="0421001B" w:tentative="1">
      <w:start w:val="1"/>
      <w:numFmt w:val="lowerRoman"/>
      <w:lvlText w:val="%6."/>
      <w:lvlJc w:val="right"/>
      <w:pPr>
        <w:ind w:left="4740" w:hanging="180"/>
      </w:pPr>
    </w:lvl>
    <w:lvl w:ilvl="6" w:tplc="0421000F" w:tentative="1">
      <w:start w:val="1"/>
      <w:numFmt w:val="decimal"/>
      <w:lvlText w:val="%7."/>
      <w:lvlJc w:val="left"/>
      <w:pPr>
        <w:ind w:left="5460" w:hanging="360"/>
      </w:pPr>
    </w:lvl>
    <w:lvl w:ilvl="7" w:tplc="04210019" w:tentative="1">
      <w:start w:val="1"/>
      <w:numFmt w:val="lowerLetter"/>
      <w:lvlText w:val="%8."/>
      <w:lvlJc w:val="left"/>
      <w:pPr>
        <w:ind w:left="6180" w:hanging="360"/>
      </w:pPr>
    </w:lvl>
    <w:lvl w:ilvl="8" w:tplc="0421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8" w15:restartNumberingAfterBreak="0">
    <w:nsid w:val="1C5B0018"/>
    <w:multiLevelType w:val="hybridMultilevel"/>
    <w:tmpl w:val="74DEF7D6"/>
    <w:lvl w:ilvl="0" w:tplc="5CF241A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EEC0023"/>
    <w:multiLevelType w:val="hybridMultilevel"/>
    <w:tmpl w:val="CE9A8624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63F04B1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6134EB0"/>
    <w:multiLevelType w:val="hybridMultilevel"/>
    <w:tmpl w:val="825A1442"/>
    <w:lvl w:ilvl="0" w:tplc="5CF241A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745676"/>
    <w:multiLevelType w:val="hybridMultilevel"/>
    <w:tmpl w:val="D9262028"/>
    <w:lvl w:ilvl="0" w:tplc="0F824A3E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B811E39"/>
    <w:multiLevelType w:val="hybridMultilevel"/>
    <w:tmpl w:val="C4EE8F5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13" w15:restartNumberingAfterBreak="0">
    <w:nsid w:val="2CFA1C3F"/>
    <w:multiLevelType w:val="hybridMultilevel"/>
    <w:tmpl w:val="C15A0C2E"/>
    <w:lvl w:ilvl="0" w:tplc="0409000B">
      <w:start w:val="1"/>
      <w:numFmt w:val="bullet"/>
      <w:lvlText w:val="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4" w15:restartNumberingAfterBreak="0">
    <w:nsid w:val="32291D48"/>
    <w:multiLevelType w:val="hybridMultilevel"/>
    <w:tmpl w:val="60143AA4"/>
    <w:lvl w:ilvl="0" w:tplc="0421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5" w15:restartNumberingAfterBreak="0">
    <w:nsid w:val="3B881097"/>
    <w:multiLevelType w:val="hybridMultilevel"/>
    <w:tmpl w:val="325EB5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16" w15:restartNumberingAfterBreak="0">
    <w:nsid w:val="3C6C34B9"/>
    <w:multiLevelType w:val="hybridMultilevel"/>
    <w:tmpl w:val="19169FA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D0D49B4"/>
    <w:multiLevelType w:val="hybridMultilevel"/>
    <w:tmpl w:val="8660B528"/>
    <w:lvl w:ilvl="0" w:tplc="0409000F">
      <w:start w:val="1"/>
      <w:numFmt w:val="decimal"/>
      <w:lvlText w:val="%1."/>
      <w:lvlJc w:val="left"/>
      <w:pPr>
        <w:ind w:left="1060" w:hanging="360"/>
      </w:pPr>
    </w:lvl>
    <w:lvl w:ilvl="1" w:tplc="04090019" w:tentative="1">
      <w:start w:val="1"/>
      <w:numFmt w:val="lowerLetter"/>
      <w:lvlText w:val="%2."/>
      <w:lvlJc w:val="left"/>
      <w:pPr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8" w15:restartNumberingAfterBreak="0">
    <w:nsid w:val="468808A4"/>
    <w:multiLevelType w:val="hybridMultilevel"/>
    <w:tmpl w:val="447E22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5A061D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EC23AB0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8227657"/>
    <w:multiLevelType w:val="hybridMultilevel"/>
    <w:tmpl w:val="686C7B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87A46D4"/>
    <w:multiLevelType w:val="hybridMultilevel"/>
    <w:tmpl w:val="325EB5D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21" w15:restartNumberingAfterBreak="0">
    <w:nsid w:val="4E9872B9"/>
    <w:multiLevelType w:val="hybridMultilevel"/>
    <w:tmpl w:val="FBD0EA3C"/>
    <w:lvl w:ilvl="0" w:tplc="5CF241A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47E3CA5"/>
    <w:multiLevelType w:val="hybridMultilevel"/>
    <w:tmpl w:val="819E09D6"/>
    <w:lvl w:ilvl="0" w:tplc="AC0267D4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5737458"/>
    <w:multiLevelType w:val="multilevel"/>
    <w:tmpl w:val="325EB5D8"/>
    <w:lvl w:ilvl="0">
      <w:start w:val="1"/>
      <w:numFmt w:val="bullet"/>
      <w:lvlText w:val="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24" w15:restartNumberingAfterBreak="0">
    <w:nsid w:val="59D7560D"/>
    <w:multiLevelType w:val="hybridMultilevel"/>
    <w:tmpl w:val="413CF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B01D7C"/>
    <w:multiLevelType w:val="hybridMultilevel"/>
    <w:tmpl w:val="09BA79A4"/>
    <w:lvl w:ilvl="0" w:tplc="0C380B66">
      <w:start w:val="5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  <w:b w:val="0"/>
      </w:rPr>
    </w:lvl>
    <w:lvl w:ilvl="1" w:tplc="0409000F">
      <w:start w:val="1"/>
      <w:numFmt w:val="decimal"/>
      <w:lvlText w:val="%2."/>
      <w:lvlJc w:val="left"/>
      <w:pPr>
        <w:ind w:left="1800" w:hanging="360"/>
      </w:pPr>
      <w:rPr>
        <w:rFonts w:hint="default"/>
        <w:b w:val="0"/>
        <w:i w:val="0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4085032"/>
    <w:multiLevelType w:val="hybridMultilevel"/>
    <w:tmpl w:val="30B269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55755C"/>
    <w:multiLevelType w:val="hybridMultilevel"/>
    <w:tmpl w:val="D15C7012"/>
    <w:lvl w:ilvl="0" w:tplc="CCBCC2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8776C8"/>
    <w:multiLevelType w:val="hybridMultilevel"/>
    <w:tmpl w:val="D542E96A"/>
    <w:lvl w:ilvl="0" w:tplc="291C7ECC">
      <w:start w:val="1"/>
      <w:numFmt w:val="bullet"/>
      <w:lvlText w:val=""/>
      <w:lvlJc w:val="left"/>
      <w:pPr>
        <w:tabs>
          <w:tab w:val="num" w:pos="1420"/>
        </w:tabs>
        <w:ind w:left="1420" w:hanging="340"/>
      </w:pPr>
      <w:rPr>
        <w:rFonts w:ascii="Symbol" w:hAnsi="Symbol" w:hint="default"/>
      </w:rPr>
    </w:lvl>
    <w:lvl w:ilvl="1" w:tplc="0BFC3806">
      <w:start w:val="4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1A2624"/>
    <w:multiLevelType w:val="hybridMultilevel"/>
    <w:tmpl w:val="A630E8D8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0"/>
  </w:num>
  <w:num w:numId="3">
    <w:abstractNumId w:val="12"/>
  </w:num>
  <w:num w:numId="4">
    <w:abstractNumId w:val="23"/>
  </w:num>
  <w:num w:numId="5">
    <w:abstractNumId w:val="13"/>
  </w:num>
  <w:num w:numId="6">
    <w:abstractNumId w:val="18"/>
  </w:num>
  <w:num w:numId="7">
    <w:abstractNumId w:val="16"/>
  </w:num>
  <w:num w:numId="8">
    <w:abstractNumId w:val="27"/>
  </w:num>
  <w:num w:numId="9">
    <w:abstractNumId w:val="5"/>
  </w:num>
  <w:num w:numId="10">
    <w:abstractNumId w:val="9"/>
  </w:num>
  <w:num w:numId="11">
    <w:abstractNumId w:val="4"/>
  </w:num>
  <w:num w:numId="12">
    <w:abstractNumId w:val="11"/>
  </w:num>
  <w:num w:numId="13">
    <w:abstractNumId w:val="10"/>
  </w:num>
  <w:num w:numId="14">
    <w:abstractNumId w:val="24"/>
  </w:num>
  <w:num w:numId="15">
    <w:abstractNumId w:val="8"/>
  </w:num>
  <w:num w:numId="16">
    <w:abstractNumId w:val="21"/>
  </w:num>
  <w:num w:numId="17">
    <w:abstractNumId w:val="22"/>
  </w:num>
  <w:num w:numId="18">
    <w:abstractNumId w:val="6"/>
  </w:num>
  <w:num w:numId="19">
    <w:abstractNumId w:val="2"/>
  </w:num>
  <w:num w:numId="20">
    <w:abstractNumId w:val="25"/>
  </w:num>
  <w:num w:numId="21">
    <w:abstractNumId w:val="19"/>
  </w:num>
  <w:num w:numId="22">
    <w:abstractNumId w:val="1"/>
  </w:num>
  <w:num w:numId="23">
    <w:abstractNumId w:val="17"/>
  </w:num>
  <w:num w:numId="24">
    <w:abstractNumId w:val="14"/>
  </w:num>
  <w:num w:numId="25">
    <w:abstractNumId w:val="3"/>
  </w:num>
  <w:num w:numId="26">
    <w:abstractNumId w:val="29"/>
  </w:num>
  <w:num w:numId="27">
    <w:abstractNumId w:val="28"/>
  </w:num>
  <w:num w:numId="28">
    <w:abstractNumId w:val="26"/>
  </w:num>
  <w:num w:numId="29">
    <w:abstractNumId w:val="7"/>
  </w:num>
  <w:num w:numId="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jEwMDe3NDE0NzVR0lEKTi0uzszPAykwqgUAS9BQ0iwAAAA="/>
  </w:docVars>
  <w:rsids>
    <w:rsidRoot w:val="00F7250C"/>
    <w:rsid w:val="0000110D"/>
    <w:rsid w:val="000012C2"/>
    <w:rsid w:val="000019C3"/>
    <w:rsid w:val="0000460E"/>
    <w:rsid w:val="00004DB6"/>
    <w:rsid w:val="00004F4A"/>
    <w:rsid w:val="00006AF4"/>
    <w:rsid w:val="000077C8"/>
    <w:rsid w:val="00016758"/>
    <w:rsid w:val="00017B48"/>
    <w:rsid w:val="000218C1"/>
    <w:rsid w:val="00021C41"/>
    <w:rsid w:val="00022687"/>
    <w:rsid w:val="00026305"/>
    <w:rsid w:val="000300EA"/>
    <w:rsid w:val="00030789"/>
    <w:rsid w:val="00031226"/>
    <w:rsid w:val="00031804"/>
    <w:rsid w:val="00031810"/>
    <w:rsid w:val="00031CBE"/>
    <w:rsid w:val="000322F2"/>
    <w:rsid w:val="00033292"/>
    <w:rsid w:val="00033AC5"/>
    <w:rsid w:val="00034628"/>
    <w:rsid w:val="000355F7"/>
    <w:rsid w:val="00035D1F"/>
    <w:rsid w:val="00037EEF"/>
    <w:rsid w:val="00042CB2"/>
    <w:rsid w:val="00042D51"/>
    <w:rsid w:val="00043178"/>
    <w:rsid w:val="00043373"/>
    <w:rsid w:val="000438C7"/>
    <w:rsid w:val="000539FD"/>
    <w:rsid w:val="000553E8"/>
    <w:rsid w:val="000617CE"/>
    <w:rsid w:val="00061FBF"/>
    <w:rsid w:val="00062BB9"/>
    <w:rsid w:val="000636E1"/>
    <w:rsid w:val="000662F3"/>
    <w:rsid w:val="0007135B"/>
    <w:rsid w:val="00071DC3"/>
    <w:rsid w:val="00072A31"/>
    <w:rsid w:val="000741D7"/>
    <w:rsid w:val="0007489A"/>
    <w:rsid w:val="00074E35"/>
    <w:rsid w:val="000756B1"/>
    <w:rsid w:val="00076DBB"/>
    <w:rsid w:val="00077215"/>
    <w:rsid w:val="00077D68"/>
    <w:rsid w:val="000803D9"/>
    <w:rsid w:val="00081A11"/>
    <w:rsid w:val="000820C4"/>
    <w:rsid w:val="000840D5"/>
    <w:rsid w:val="000859AF"/>
    <w:rsid w:val="00091ABE"/>
    <w:rsid w:val="00092794"/>
    <w:rsid w:val="000932E0"/>
    <w:rsid w:val="00096356"/>
    <w:rsid w:val="00096A74"/>
    <w:rsid w:val="00096D8C"/>
    <w:rsid w:val="000A02E0"/>
    <w:rsid w:val="000A45FE"/>
    <w:rsid w:val="000A4DE4"/>
    <w:rsid w:val="000A5169"/>
    <w:rsid w:val="000A54E0"/>
    <w:rsid w:val="000A579A"/>
    <w:rsid w:val="000B0815"/>
    <w:rsid w:val="000B21C0"/>
    <w:rsid w:val="000B276E"/>
    <w:rsid w:val="000B3617"/>
    <w:rsid w:val="000B5EB9"/>
    <w:rsid w:val="000C65C2"/>
    <w:rsid w:val="000D0383"/>
    <w:rsid w:val="000D416C"/>
    <w:rsid w:val="000D485C"/>
    <w:rsid w:val="000D7205"/>
    <w:rsid w:val="000E1164"/>
    <w:rsid w:val="000E3FEE"/>
    <w:rsid w:val="000E40A3"/>
    <w:rsid w:val="000E499E"/>
    <w:rsid w:val="000E5302"/>
    <w:rsid w:val="000E54D4"/>
    <w:rsid w:val="000E569C"/>
    <w:rsid w:val="001002FF"/>
    <w:rsid w:val="0010095B"/>
    <w:rsid w:val="001012A6"/>
    <w:rsid w:val="00101DEB"/>
    <w:rsid w:val="00102AF5"/>
    <w:rsid w:val="00103A4F"/>
    <w:rsid w:val="001042DF"/>
    <w:rsid w:val="00104795"/>
    <w:rsid w:val="00104879"/>
    <w:rsid w:val="00104ACC"/>
    <w:rsid w:val="001114BA"/>
    <w:rsid w:val="0011236D"/>
    <w:rsid w:val="00113471"/>
    <w:rsid w:val="00114EC4"/>
    <w:rsid w:val="00115483"/>
    <w:rsid w:val="00120752"/>
    <w:rsid w:val="0012219E"/>
    <w:rsid w:val="00125C64"/>
    <w:rsid w:val="0012620F"/>
    <w:rsid w:val="00126729"/>
    <w:rsid w:val="00126E2C"/>
    <w:rsid w:val="00137C11"/>
    <w:rsid w:val="00141F2B"/>
    <w:rsid w:val="001502B2"/>
    <w:rsid w:val="00150A82"/>
    <w:rsid w:val="001513F6"/>
    <w:rsid w:val="001532B8"/>
    <w:rsid w:val="0015336F"/>
    <w:rsid w:val="00157738"/>
    <w:rsid w:val="00162908"/>
    <w:rsid w:val="00162F62"/>
    <w:rsid w:val="0016532E"/>
    <w:rsid w:val="0016653E"/>
    <w:rsid w:val="0016673D"/>
    <w:rsid w:val="00166E05"/>
    <w:rsid w:val="00170795"/>
    <w:rsid w:val="00176C19"/>
    <w:rsid w:val="001801AC"/>
    <w:rsid w:val="0018231E"/>
    <w:rsid w:val="0018272B"/>
    <w:rsid w:val="00185CC6"/>
    <w:rsid w:val="00190382"/>
    <w:rsid w:val="00192525"/>
    <w:rsid w:val="00193B07"/>
    <w:rsid w:val="001950DA"/>
    <w:rsid w:val="00195528"/>
    <w:rsid w:val="00195E8B"/>
    <w:rsid w:val="001A1F8D"/>
    <w:rsid w:val="001A321B"/>
    <w:rsid w:val="001A3C9B"/>
    <w:rsid w:val="001B15FA"/>
    <w:rsid w:val="001B2342"/>
    <w:rsid w:val="001B4EB1"/>
    <w:rsid w:val="001B69A0"/>
    <w:rsid w:val="001C2EF1"/>
    <w:rsid w:val="001C3CA2"/>
    <w:rsid w:val="001C5DC2"/>
    <w:rsid w:val="001C788C"/>
    <w:rsid w:val="001D1307"/>
    <w:rsid w:val="001D223F"/>
    <w:rsid w:val="001D4081"/>
    <w:rsid w:val="001D577D"/>
    <w:rsid w:val="001E3069"/>
    <w:rsid w:val="001E4955"/>
    <w:rsid w:val="001E5B0C"/>
    <w:rsid w:val="001E72EE"/>
    <w:rsid w:val="001E7417"/>
    <w:rsid w:val="001F185B"/>
    <w:rsid w:val="001F1D6F"/>
    <w:rsid w:val="001F3AA6"/>
    <w:rsid w:val="001F46C2"/>
    <w:rsid w:val="002003D7"/>
    <w:rsid w:val="002062DF"/>
    <w:rsid w:val="002066EE"/>
    <w:rsid w:val="00207B20"/>
    <w:rsid w:val="00207DA7"/>
    <w:rsid w:val="00214118"/>
    <w:rsid w:val="002151B2"/>
    <w:rsid w:val="00215720"/>
    <w:rsid w:val="00221077"/>
    <w:rsid w:val="002213A1"/>
    <w:rsid w:val="002234F2"/>
    <w:rsid w:val="00226231"/>
    <w:rsid w:val="002267B1"/>
    <w:rsid w:val="00232C8B"/>
    <w:rsid w:val="00232CA1"/>
    <w:rsid w:val="002332B6"/>
    <w:rsid w:val="00234E1F"/>
    <w:rsid w:val="00235E4F"/>
    <w:rsid w:val="0024008D"/>
    <w:rsid w:val="00241535"/>
    <w:rsid w:val="002417AB"/>
    <w:rsid w:val="00241C4C"/>
    <w:rsid w:val="00245372"/>
    <w:rsid w:val="002463C0"/>
    <w:rsid w:val="002471AD"/>
    <w:rsid w:val="00247A28"/>
    <w:rsid w:val="002526C4"/>
    <w:rsid w:val="002563CA"/>
    <w:rsid w:val="00262A1D"/>
    <w:rsid w:val="0026395E"/>
    <w:rsid w:val="00264D4D"/>
    <w:rsid w:val="00267FA7"/>
    <w:rsid w:val="00271E37"/>
    <w:rsid w:val="0028130A"/>
    <w:rsid w:val="00282C9D"/>
    <w:rsid w:val="00286DF6"/>
    <w:rsid w:val="00291D0E"/>
    <w:rsid w:val="00294640"/>
    <w:rsid w:val="00295AC3"/>
    <w:rsid w:val="00296182"/>
    <w:rsid w:val="002970A1"/>
    <w:rsid w:val="002A1218"/>
    <w:rsid w:val="002A26B2"/>
    <w:rsid w:val="002A5F15"/>
    <w:rsid w:val="002B6F36"/>
    <w:rsid w:val="002C415D"/>
    <w:rsid w:val="002C75F9"/>
    <w:rsid w:val="002D2183"/>
    <w:rsid w:val="002D222A"/>
    <w:rsid w:val="002E4A97"/>
    <w:rsid w:val="002E6E1C"/>
    <w:rsid w:val="002F082F"/>
    <w:rsid w:val="002F3BA5"/>
    <w:rsid w:val="002F4F1C"/>
    <w:rsid w:val="00304331"/>
    <w:rsid w:val="0030440C"/>
    <w:rsid w:val="003060E0"/>
    <w:rsid w:val="0030648F"/>
    <w:rsid w:val="003070D8"/>
    <w:rsid w:val="003071D7"/>
    <w:rsid w:val="003121FA"/>
    <w:rsid w:val="00312282"/>
    <w:rsid w:val="003137B1"/>
    <w:rsid w:val="003140B0"/>
    <w:rsid w:val="003143E3"/>
    <w:rsid w:val="003152E8"/>
    <w:rsid w:val="00316B43"/>
    <w:rsid w:val="003213C0"/>
    <w:rsid w:val="003233C6"/>
    <w:rsid w:val="003242C6"/>
    <w:rsid w:val="0032483A"/>
    <w:rsid w:val="00325554"/>
    <w:rsid w:val="003312FF"/>
    <w:rsid w:val="00332C95"/>
    <w:rsid w:val="00333E29"/>
    <w:rsid w:val="00340043"/>
    <w:rsid w:val="003406EE"/>
    <w:rsid w:val="00344944"/>
    <w:rsid w:val="00345950"/>
    <w:rsid w:val="003463BF"/>
    <w:rsid w:val="0034661D"/>
    <w:rsid w:val="003518F1"/>
    <w:rsid w:val="003553CD"/>
    <w:rsid w:val="003553D1"/>
    <w:rsid w:val="00356A90"/>
    <w:rsid w:val="0035760A"/>
    <w:rsid w:val="00361230"/>
    <w:rsid w:val="003613C4"/>
    <w:rsid w:val="00362AE2"/>
    <w:rsid w:val="00364551"/>
    <w:rsid w:val="0037012B"/>
    <w:rsid w:val="00375C31"/>
    <w:rsid w:val="00377A7D"/>
    <w:rsid w:val="003808A6"/>
    <w:rsid w:val="00381BA6"/>
    <w:rsid w:val="003846B9"/>
    <w:rsid w:val="00384B8B"/>
    <w:rsid w:val="00385026"/>
    <w:rsid w:val="00385294"/>
    <w:rsid w:val="00386F6D"/>
    <w:rsid w:val="00387CFB"/>
    <w:rsid w:val="00390831"/>
    <w:rsid w:val="00391DAF"/>
    <w:rsid w:val="0039268D"/>
    <w:rsid w:val="003926DF"/>
    <w:rsid w:val="00394040"/>
    <w:rsid w:val="00395A40"/>
    <w:rsid w:val="003970EC"/>
    <w:rsid w:val="003979D0"/>
    <w:rsid w:val="003A0FFC"/>
    <w:rsid w:val="003A1BB1"/>
    <w:rsid w:val="003A35A4"/>
    <w:rsid w:val="003A4728"/>
    <w:rsid w:val="003A47FE"/>
    <w:rsid w:val="003B27FC"/>
    <w:rsid w:val="003B4A7C"/>
    <w:rsid w:val="003B5038"/>
    <w:rsid w:val="003C23D0"/>
    <w:rsid w:val="003D028B"/>
    <w:rsid w:val="003D0499"/>
    <w:rsid w:val="003D05F7"/>
    <w:rsid w:val="003D1360"/>
    <w:rsid w:val="003D2B8D"/>
    <w:rsid w:val="003D5262"/>
    <w:rsid w:val="003E11AB"/>
    <w:rsid w:val="003E2EBE"/>
    <w:rsid w:val="003E4123"/>
    <w:rsid w:val="003E5549"/>
    <w:rsid w:val="003E64FA"/>
    <w:rsid w:val="003F62CC"/>
    <w:rsid w:val="003F6B4D"/>
    <w:rsid w:val="00402F5B"/>
    <w:rsid w:val="00403B17"/>
    <w:rsid w:val="00404D70"/>
    <w:rsid w:val="00404EC9"/>
    <w:rsid w:val="004055E9"/>
    <w:rsid w:val="0040658F"/>
    <w:rsid w:val="00407060"/>
    <w:rsid w:val="004079CB"/>
    <w:rsid w:val="00407B29"/>
    <w:rsid w:val="0041238D"/>
    <w:rsid w:val="00412817"/>
    <w:rsid w:val="00412CC9"/>
    <w:rsid w:val="004138EF"/>
    <w:rsid w:val="00414724"/>
    <w:rsid w:val="00416A82"/>
    <w:rsid w:val="004176FA"/>
    <w:rsid w:val="0042229B"/>
    <w:rsid w:val="00425918"/>
    <w:rsid w:val="00426B28"/>
    <w:rsid w:val="004369C1"/>
    <w:rsid w:val="00440323"/>
    <w:rsid w:val="00442201"/>
    <w:rsid w:val="00443803"/>
    <w:rsid w:val="00445760"/>
    <w:rsid w:val="004465B6"/>
    <w:rsid w:val="00447508"/>
    <w:rsid w:val="0045236B"/>
    <w:rsid w:val="004551F2"/>
    <w:rsid w:val="00457832"/>
    <w:rsid w:val="00457F8C"/>
    <w:rsid w:val="004609C3"/>
    <w:rsid w:val="00462979"/>
    <w:rsid w:val="004634FE"/>
    <w:rsid w:val="00464844"/>
    <w:rsid w:val="00464D8C"/>
    <w:rsid w:val="0046583A"/>
    <w:rsid w:val="0046588D"/>
    <w:rsid w:val="0046616A"/>
    <w:rsid w:val="00466229"/>
    <w:rsid w:val="004669A8"/>
    <w:rsid w:val="004671D5"/>
    <w:rsid w:val="00472AAA"/>
    <w:rsid w:val="004759B3"/>
    <w:rsid w:val="004769C9"/>
    <w:rsid w:val="0048137D"/>
    <w:rsid w:val="00483503"/>
    <w:rsid w:val="00490D79"/>
    <w:rsid w:val="00491D5E"/>
    <w:rsid w:val="004A4104"/>
    <w:rsid w:val="004A4EF4"/>
    <w:rsid w:val="004A6D62"/>
    <w:rsid w:val="004B351E"/>
    <w:rsid w:val="004B3B31"/>
    <w:rsid w:val="004B483A"/>
    <w:rsid w:val="004C253B"/>
    <w:rsid w:val="004C7CAF"/>
    <w:rsid w:val="004C7F3A"/>
    <w:rsid w:val="004D0AC0"/>
    <w:rsid w:val="004D6966"/>
    <w:rsid w:val="004E1B36"/>
    <w:rsid w:val="004E5F27"/>
    <w:rsid w:val="004F0E62"/>
    <w:rsid w:val="004F2FBF"/>
    <w:rsid w:val="004F48C3"/>
    <w:rsid w:val="004F62C7"/>
    <w:rsid w:val="004F6BC0"/>
    <w:rsid w:val="005002E5"/>
    <w:rsid w:val="00501F4D"/>
    <w:rsid w:val="00502119"/>
    <w:rsid w:val="005045F1"/>
    <w:rsid w:val="00505D02"/>
    <w:rsid w:val="005075CB"/>
    <w:rsid w:val="0051046B"/>
    <w:rsid w:val="0051295D"/>
    <w:rsid w:val="0051412C"/>
    <w:rsid w:val="0051413A"/>
    <w:rsid w:val="005149F5"/>
    <w:rsid w:val="00522B1D"/>
    <w:rsid w:val="0052380D"/>
    <w:rsid w:val="00525A56"/>
    <w:rsid w:val="00527144"/>
    <w:rsid w:val="00531BC9"/>
    <w:rsid w:val="00533D66"/>
    <w:rsid w:val="0053440C"/>
    <w:rsid w:val="00543D1A"/>
    <w:rsid w:val="005453D5"/>
    <w:rsid w:val="00551C5D"/>
    <w:rsid w:val="00552854"/>
    <w:rsid w:val="00557865"/>
    <w:rsid w:val="00560285"/>
    <w:rsid w:val="00560D54"/>
    <w:rsid w:val="00561C1E"/>
    <w:rsid w:val="00564095"/>
    <w:rsid w:val="0057043F"/>
    <w:rsid w:val="0057145D"/>
    <w:rsid w:val="0057288B"/>
    <w:rsid w:val="00575B52"/>
    <w:rsid w:val="005819D2"/>
    <w:rsid w:val="005835FB"/>
    <w:rsid w:val="005844AE"/>
    <w:rsid w:val="005861DE"/>
    <w:rsid w:val="00586E5B"/>
    <w:rsid w:val="005915E6"/>
    <w:rsid w:val="00591CB8"/>
    <w:rsid w:val="00592116"/>
    <w:rsid w:val="0059531A"/>
    <w:rsid w:val="005973DE"/>
    <w:rsid w:val="005A4CF6"/>
    <w:rsid w:val="005A56D6"/>
    <w:rsid w:val="005B2C6E"/>
    <w:rsid w:val="005B4473"/>
    <w:rsid w:val="005D1462"/>
    <w:rsid w:val="005D5F13"/>
    <w:rsid w:val="005E05E5"/>
    <w:rsid w:val="005E0C99"/>
    <w:rsid w:val="005E4259"/>
    <w:rsid w:val="005E46B4"/>
    <w:rsid w:val="005E496D"/>
    <w:rsid w:val="005E4C08"/>
    <w:rsid w:val="005E6040"/>
    <w:rsid w:val="005F02D9"/>
    <w:rsid w:val="005F17C9"/>
    <w:rsid w:val="005F417F"/>
    <w:rsid w:val="005F4FB9"/>
    <w:rsid w:val="00601277"/>
    <w:rsid w:val="00601694"/>
    <w:rsid w:val="00601749"/>
    <w:rsid w:val="00602AA5"/>
    <w:rsid w:val="006069BE"/>
    <w:rsid w:val="00606E01"/>
    <w:rsid w:val="00611C54"/>
    <w:rsid w:val="00612864"/>
    <w:rsid w:val="0061324C"/>
    <w:rsid w:val="00613271"/>
    <w:rsid w:val="00613D06"/>
    <w:rsid w:val="0061571F"/>
    <w:rsid w:val="00616491"/>
    <w:rsid w:val="00620F3C"/>
    <w:rsid w:val="006213DF"/>
    <w:rsid w:val="0062248B"/>
    <w:rsid w:val="00622A1E"/>
    <w:rsid w:val="00622EB7"/>
    <w:rsid w:val="00624BA1"/>
    <w:rsid w:val="00624F48"/>
    <w:rsid w:val="00625525"/>
    <w:rsid w:val="00626333"/>
    <w:rsid w:val="006313E0"/>
    <w:rsid w:val="006314CF"/>
    <w:rsid w:val="00631F6D"/>
    <w:rsid w:val="0064036E"/>
    <w:rsid w:val="0064190D"/>
    <w:rsid w:val="00641D73"/>
    <w:rsid w:val="0064320E"/>
    <w:rsid w:val="006439C8"/>
    <w:rsid w:val="00651D34"/>
    <w:rsid w:val="00652BF6"/>
    <w:rsid w:val="00656F89"/>
    <w:rsid w:val="00657858"/>
    <w:rsid w:val="006602BC"/>
    <w:rsid w:val="0066445D"/>
    <w:rsid w:val="00670F1F"/>
    <w:rsid w:val="0067125D"/>
    <w:rsid w:val="00673092"/>
    <w:rsid w:val="00675222"/>
    <w:rsid w:val="00675BA7"/>
    <w:rsid w:val="0067617D"/>
    <w:rsid w:val="0067622A"/>
    <w:rsid w:val="00680EA9"/>
    <w:rsid w:val="00683395"/>
    <w:rsid w:val="00683DC9"/>
    <w:rsid w:val="0068405C"/>
    <w:rsid w:val="00685576"/>
    <w:rsid w:val="00696B28"/>
    <w:rsid w:val="006A1AEF"/>
    <w:rsid w:val="006A3198"/>
    <w:rsid w:val="006A45C1"/>
    <w:rsid w:val="006A5660"/>
    <w:rsid w:val="006A5D6B"/>
    <w:rsid w:val="006B0B00"/>
    <w:rsid w:val="006B1196"/>
    <w:rsid w:val="006B5D4E"/>
    <w:rsid w:val="006B78C8"/>
    <w:rsid w:val="006B7999"/>
    <w:rsid w:val="006C4315"/>
    <w:rsid w:val="006C43CE"/>
    <w:rsid w:val="006C4463"/>
    <w:rsid w:val="006C659B"/>
    <w:rsid w:val="006C708C"/>
    <w:rsid w:val="006C73A3"/>
    <w:rsid w:val="006C78F8"/>
    <w:rsid w:val="006D0341"/>
    <w:rsid w:val="006D3393"/>
    <w:rsid w:val="006D4B67"/>
    <w:rsid w:val="006D4E80"/>
    <w:rsid w:val="006D5087"/>
    <w:rsid w:val="006D5235"/>
    <w:rsid w:val="006D60F1"/>
    <w:rsid w:val="006D68DE"/>
    <w:rsid w:val="006E18C6"/>
    <w:rsid w:val="006E2520"/>
    <w:rsid w:val="006E25F6"/>
    <w:rsid w:val="006E2D3E"/>
    <w:rsid w:val="006E33D8"/>
    <w:rsid w:val="006E485D"/>
    <w:rsid w:val="006E5880"/>
    <w:rsid w:val="006E72A7"/>
    <w:rsid w:val="006E73AE"/>
    <w:rsid w:val="006E7642"/>
    <w:rsid w:val="006F475E"/>
    <w:rsid w:val="006F56E3"/>
    <w:rsid w:val="006F67D7"/>
    <w:rsid w:val="006F7F43"/>
    <w:rsid w:val="006F7F6F"/>
    <w:rsid w:val="00702FFB"/>
    <w:rsid w:val="007046D8"/>
    <w:rsid w:val="00706D1C"/>
    <w:rsid w:val="00707782"/>
    <w:rsid w:val="00707819"/>
    <w:rsid w:val="00710F0E"/>
    <w:rsid w:val="00711395"/>
    <w:rsid w:val="00715715"/>
    <w:rsid w:val="0071788B"/>
    <w:rsid w:val="00725EC4"/>
    <w:rsid w:val="00726796"/>
    <w:rsid w:val="0073103F"/>
    <w:rsid w:val="00735F0E"/>
    <w:rsid w:val="00744449"/>
    <w:rsid w:val="007463F5"/>
    <w:rsid w:val="00750ACB"/>
    <w:rsid w:val="007519AA"/>
    <w:rsid w:val="00752341"/>
    <w:rsid w:val="0075318D"/>
    <w:rsid w:val="0075327E"/>
    <w:rsid w:val="00755F06"/>
    <w:rsid w:val="00757264"/>
    <w:rsid w:val="00760547"/>
    <w:rsid w:val="00764197"/>
    <w:rsid w:val="0076683B"/>
    <w:rsid w:val="00767610"/>
    <w:rsid w:val="00770D99"/>
    <w:rsid w:val="00771A3C"/>
    <w:rsid w:val="0077563F"/>
    <w:rsid w:val="007809FF"/>
    <w:rsid w:val="00780A61"/>
    <w:rsid w:val="007818D4"/>
    <w:rsid w:val="007842F4"/>
    <w:rsid w:val="007847CE"/>
    <w:rsid w:val="00785FF3"/>
    <w:rsid w:val="0078753D"/>
    <w:rsid w:val="00793285"/>
    <w:rsid w:val="00794A36"/>
    <w:rsid w:val="00794B51"/>
    <w:rsid w:val="00796E58"/>
    <w:rsid w:val="007971BC"/>
    <w:rsid w:val="00797C01"/>
    <w:rsid w:val="007A0006"/>
    <w:rsid w:val="007A4259"/>
    <w:rsid w:val="007A4728"/>
    <w:rsid w:val="007A5823"/>
    <w:rsid w:val="007A6C73"/>
    <w:rsid w:val="007A7B3C"/>
    <w:rsid w:val="007A7C25"/>
    <w:rsid w:val="007B07CD"/>
    <w:rsid w:val="007B0834"/>
    <w:rsid w:val="007B0E26"/>
    <w:rsid w:val="007B11BC"/>
    <w:rsid w:val="007B26D7"/>
    <w:rsid w:val="007B5216"/>
    <w:rsid w:val="007B5A3C"/>
    <w:rsid w:val="007C065C"/>
    <w:rsid w:val="007C1091"/>
    <w:rsid w:val="007C4EF4"/>
    <w:rsid w:val="007C5B90"/>
    <w:rsid w:val="007C6C44"/>
    <w:rsid w:val="007D0214"/>
    <w:rsid w:val="007D3E31"/>
    <w:rsid w:val="007D73B0"/>
    <w:rsid w:val="007D77A2"/>
    <w:rsid w:val="007D7BE0"/>
    <w:rsid w:val="007E16E5"/>
    <w:rsid w:val="007E235A"/>
    <w:rsid w:val="007E2F1C"/>
    <w:rsid w:val="007E4796"/>
    <w:rsid w:val="007F2448"/>
    <w:rsid w:val="007F47C7"/>
    <w:rsid w:val="007F6295"/>
    <w:rsid w:val="007F65DD"/>
    <w:rsid w:val="007F6E64"/>
    <w:rsid w:val="00801E1B"/>
    <w:rsid w:val="00802AFE"/>
    <w:rsid w:val="00802FB1"/>
    <w:rsid w:val="00804038"/>
    <w:rsid w:val="00805BD4"/>
    <w:rsid w:val="008069BC"/>
    <w:rsid w:val="00806E4C"/>
    <w:rsid w:val="0081302F"/>
    <w:rsid w:val="00814BEE"/>
    <w:rsid w:val="00815A20"/>
    <w:rsid w:val="008178E2"/>
    <w:rsid w:val="00821182"/>
    <w:rsid w:val="00822113"/>
    <w:rsid w:val="00822CBD"/>
    <w:rsid w:val="00823786"/>
    <w:rsid w:val="00824CE9"/>
    <w:rsid w:val="008316E9"/>
    <w:rsid w:val="00832BDA"/>
    <w:rsid w:val="008336E5"/>
    <w:rsid w:val="00834B0B"/>
    <w:rsid w:val="00837762"/>
    <w:rsid w:val="00837F61"/>
    <w:rsid w:val="00846123"/>
    <w:rsid w:val="00850FF5"/>
    <w:rsid w:val="008511E2"/>
    <w:rsid w:val="00854010"/>
    <w:rsid w:val="00857588"/>
    <w:rsid w:val="0086345C"/>
    <w:rsid w:val="00863F65"/>
    <w:rsid w:val="00864FC9"/>
    <w:rsid w:val="008650BF"/>
    <w:rsid w:val="00870812"/>
    <w:rsid w:val="00871578"/>
    <w:rsid w:val="00872F86"/>
    <w:rsid w:val="00875897"/>
    <w:rsid w:val="00881BC1"/>
    <w:rsid w:val="00881FDC"/>
    <w:rsid w:val="00883141"/>
    <w:rsid w:val="00883720"/>
    <w:rsid w:val="00883A41"/>
    <w:rsid w:val="008855E2"/>
    <w:rsid w:val="00885D14"/>
    <w:rsid w:val="008872B3"/>
    <w:rsid w:val="00890634"/>
    <w:rsid w:val="00891BF5"/>
    <w:rsid w:val="008945D7"/>
    <w:rsid w:val="00894EFB"/>
    <w:rsid w:val="0089708A"/>
    <w:rsid w:val="008A0768"/>
    <w:rsid w:val="008A0FE7"/>
    <w:rsid w:val="008A1216"/>
    <w:rsid w:val="008A402D"/>
    <w:rsid w:val="008A55A5"/>
    <w:rsid w:val="008A5A07"/>
    <w:rsid w:val="008A6867"/>
    <w:rsid w:val="008B1E70"/>
    <w:rsid w:val="008B261B"/>
    <w:rsid w:val="008B324C"/>
    <w:rsid w:val="008B33FA"/>
    <w:rsid w:val="008B340E"/>
    <w:rsid w:val="008B5EB2"/>
    <w:rsid w:val="008B6A36"/>
    <w:rsid w:val="008C29BF"/>
    <w:rsid w:val="008C29DB"/>
    <w:rsid w:val="008C4717"/>
    <w:rsid w:val="008C64D7"/>
    <w:rsid w:val="008C733D"/>
    <w:rsid w:val="008C7A38"/>
    <w:rsid w:val="008D142A"/>
    <w:rsid w:val="008D614D"/>
    <w:rsid w:val="008D6AA2"/>
    <w:rsid w:val="008E3463"/>
    <w:rsid w:val="008E3F7A"/>
    <w:rsid w:val="008E407E"/>
    <w:rsid w:val="008E4476"/>
    <w:rsid w:val="008E543C"/>
    <w:rsid w:val="008F0988"/>
    <w:rsid w:val="008F1584"/>
    <w:rsid w:val="008F3CB5"/>
    <w:rsid w:val="008F5707"/>
    <w:rsid w:val="008F61BF"/>
    <w:rsid w:val="0090313A"/>
    <w:rsid w:val="00904BF2"/>
    <w:rsid w:val="0090519A"/>
    <w:rsid w:val="00907269"/>
    <w:rsid w:val="00912392"/>
    <w:rsid w:val="0091671B"/>
    <w:rsid w:val="0092028E"/>
    <w:rsid w:val="00920402"/>
    <w:rsid w:val="0092133A"/>
    <w:rsid w:val="00921591"/>
    <w:rsid w:val="009250C8"/>
    <w:rsid w:val="00926D72"/>
    <w:rsid w:val="00927F18"/>
    <w:rsid w:val="009317F1"/>
    <w:rsid w:val="00933213"/>
    <w:rsid w:val="009341F2"/>
    <w:rsid w:val="0093518D"/>
    <w:rsid w:val="00935E62"/>
    <w:rsid w:val="0093602C"/>
    <w:rsid w:val="00945086"/>
    <w:rsid w:val="009458C8"/>
    <w:rsid w:val="009510C7"/>
    <w:rsid w:val="00951930"/>
    <w:rsid w:val="009532D6"/>
    <w:rsid w:val="00962244"/>
    <w:rsid w:val="00962930"/>
    <w:rsid w:val="0096320C"/>
    <w:rsid w:val="009633C3"/>
    <w:rsid w:val="0096542E"/>
    <w:rsid w:val="00965784"/>
    <w:rsid w:val="00965A2A"/>
    <w:rsid w:val="00965B8A"/>
    <w:rsid w:val="00967BC9"/>
    <w:rsid w:val="009731FF"/>
    <w:rsid w:val="0097353F"/>
    <w:rsid w:val="00973FA0"/>
    <w:rsid w:val="009760A0"/>
    <w:rsid w:val="009761A6"/>
    <w:rsid w:val="009836BA"/>
    <w:rsid w:val="0098495D"/>
    <w:rsid w:val="009869EC"/>
    <w:rsid w:val="00993968"/>
    <w:rsid w:val="00993A7C"/>
    <w:rsid w:val="0099487D"/>
    <w:rsid w:val="00995548"/>
    <w:rsid w:val="00996837"/>
    <w:rsid w:val="009976D7"/>
    <w:rsid w:val="009A084C"/>
    <w:rsid w:val="009A0BBF"/>
    <w:rsid w:val="009A251E"/>
    <w:rsid w:val="009B0D57"/>
    <w:rsid w:val="009B349F"/>
    <w:rsid w:val="009C0AB8"/>
    <w:rsid w:val="009C2498"/>
    <w:rsid w:val="009C305E"/>
    <w:rsid w:val="009C6360"/>
    <w:rsid w:val="009C696A"/>
    <w:rsid w:val="009C7A41"/>
    <w:rsid w:val="009C7DAE"/>
    <w:rsid w:val="009C7E7E"/>
    <w:rsid w:val="009D35E7"/>
    <w:rsid w:val="009E013E"/>
    <w:rsid w:val="009E3181"/>
    <w:rsid w:val="009E4116"/>
    <w:rsid w:val="009E6C0A"/>
    <w:rsid w:val="009F139F"/>
    <w:rsid w:val="009F472A"/>
    <w:rsid w:val="009F61FC"/>
    <w:rsid w:val="009F66E8"/>
    <w:rsid w:val="009F6A34"/>
    <w:rsid w:val="009F7A8A"/>
    <w:rsid w:val="00A03ADC"/>
    <w:rsid w:val="00A04BCE"/>
    <w:rsid w:val="00A06A70"/>
    <w:rsid w:val="00A11154"/>
    <w:rsid w:val="00A11EE2"/>
    <w:rsid w:val="00A14600"/>
    <w:rsid w:val="00A153CA"/>
    <w:rsid w:val="00A16DBA"/>
    <w:rsid w:val="00A1719A"/>
    <w:rsid w:val="00A2066E"/>
    <w:rsid w:val="00A21E6D"/>
    <w:rsid w:val="00A22A44"/>
    <w:rsid w:val="00A278D9"/>
    <w:rsid w:val="00A30D42"/>
    <w:rsid w:val="00A342C4"/>
    <w:rsid w:val="00A34D50"/>
    <w:rsid w:val="00A401A1"/>
    <w:rsid w:val="00A40CD8"/>
    <w:rsid w:val="00A40E0F"/>
    <w:rsid w:val="00A43004"/>
    <w:rsid w:val="00A43527"/>
    <w:rsid w:val="00A4461B"/>
    <w:rsid w:val="00A45A3B"/>
    <w:rsid w:val="00A544BC"/>
    <w:rsid w:val="00A56F7B"/>
    <w:rsid w:val="00A578CF"/>
    <w:rsid w:val="00A61CF0"/>
    <w:rsid w:val="00A63711"/>
    <w:rsid w:val="00A649EB"/>
    <w:rsid w:val="00A65B0E"/>
    <w:rsid w:val="00A679AD"/>
    <w:rsid w:val="00A709B2"/>
    <w:rsid w:val="00A71F33"/>
    <w:rsid w:val="00A76616"/>
    <w:rsid w:val="00A83611"/>
    <w:rsid w:val="00A8613C"/>
    <w:rsid w:val="00A8647E"/>
    <w:rsid w:val="00A92AD4"/>
    <w:rsid w:val="00A92AEF"/>
    <w:rsid w:val="00A944C8"/>
    <w:rsid w:val="00A9784D"/>
    <w:rsid w:val="00AA0B1E"/>
    <w:rsid w:val="00AA1D29"/>
    <w:rsid w:val="00AA3173"/>
    <w:rsid w:val="00AB0B65"/>
    <w:rsid w:val="00AC1943"/>
    <w:rsid w:val="00AC1E4C"/>
    <w:rsid w:val="00AD0C6C"/>
    <w:rsid w:val="00AD2518"/>
    <w:rsid w:val="00AD3328"/>
    <w:rsid w:val="00AD3919"/>
    <w:rsid w:val="00AD4921"/>
    <w:rsid w:val="00AE152F"/>
    <w:rsid w:val="00AE5D87"/>
    <w:rsid w:val="00AF305B"/>
    <w:rsid w:val="00AF6553"/>
    <w:rsid w:val="00B00D41"/>
    <w:rsid w:val="00B014A9"/>
    <w:rsid w:val="00B03612"/>
    <w:rsid w:val="00B0453C"/>
    <w:rsid w:val="00B05D92"/>
    <w:rsid w:val="00B06929"/>
    <w:rsid w:val="00B106E5"/>
    <w:rsid w:val="00B14204"/>
    <w:rsid w:val="00B15614"/>
    <w:rsid w:val="00B22928"/>
    <w:rsid w:val="00B249DB"/>
    <w:rsid w:val="00B30BE6"/>
    <w:rsid w:val="00B33C23"/>
    <w:rsid w:val="00B342BA"/>
    <w:rsid w:val="00B34315"/>
    <w:rsid w:val="00B34591"/>
    <w:rsid w:val="00B3466E"/>
    <w:rsid w:val="00B348A3"/>
    <w:rsid w:val="00B363C5"/>
    <w:rsid w:val="00B403EC"/>
    <w:rsid w:val="00B4343A"/>
    <w:rsid w:val="00B4474A"/>
    <w:rsid w:val="00B44FB2"/>
    <w:rsid w:val="00B452C4"/>
    <w:rsid w:val="00B470E8"/>
    <w:rsid w:val="00B5092C"/>
    <w:rsid w:val="00B5371F"/>
    <w:rsid w:val="00B545BA"/>
    <w:rsid w:val="00B55312"/>
    <w:rsid w:val="00B5675E"/>
    <w:rsid w:val="00B57437"/>
    <w:rsid w:val="00B620B3"/>
    <w:rsid w:val="00B645F8"/>
    <w:rsid w:val="00B64996"/>
    <w:rsid w:val="00B64EED"/>
    <w:rsid w:val="00B7171B"/>
    <w:rsid w:val="00B74257"/>
    <w:rsid w:val="00B81773"/>
    <w:rsid w:val="00B84031"/>
    <w:rsid w:val="00B84237"/>
    <w:rsid w:val="00B846E2"/>
    <w:rsid w:val="00B879CA"/>
    <w:rsid w:val="00B90626"/>
    <w:rsid w:val="00B9391A"/>
    <w:rsid w:val="00B94057"/>
    <w:rsid w:val="00B967F9"/>
    <w:rsid w:val="00B96BF3"/>
    <w:rsid w:val="00B97C83"/>
    <w:rsid w:val="00BA0730"/>
    <w:rsid w:val="00BA0766"/>
    <w:rsid w:val="00BA11D0"/>
    <w:rsid w:val="00BA2EBE"/>
    <w:rsid w:val="00BA3580"/>
    <w:rsid w:val="00BA59C6"/>
    <w:rsid w:val="00BA5A1D"/>
    <w:rsid w:val="00BB21A1"/>
    <w:rsid w:val="00BB426F"/>
    <w:rsid w:val="00BB76F6"/>
    <w:rsid w:val="00BB780A"/>
    <w:rsid w:val="00BC0276"/>
    <w:rsid w:val="00BC4064"/>
    <w:rsid w:val="00BD2B1B"/>
    <w:rsid w:val="00BD4448"/>
    <w:rsid w:val="00BD5163"/>
    <w:rsid w:val="00BD55E1"/>
    <w:rsid w:val="00BD6F77"/>
    <w:rsid w:val="00BD7FB6"/>
    <w:rsid w:val="00BE16F0"/>
    <w:rsid w:val="00BE24B4"/>
    <w:rsid w:val="00BE4E02"/>
    <w:rsid w:val="00BF0197"/>
    <w:rsid w:val="00BF219F"/>
    <w:rsid w:val="00BF7DDC"/>
    <w:rsid w:val="00C00370"/>
    <w:rsid w:val="00C00FDB"/>
    <w:rsid w:val="00C04009"/>
    <w:rsid w:val="00C04648"/>
    <w:rsid w:val="00C0601F"/>
    <w:rsid w:val="00C13E32"/>
    <w:rsid w:val="00C13F9A"/>
    <w:rsid w:val="00C143BF"/>
    <w:rsid w:val="00C15C6A"/>
    <w:rsid w:val="00C2006D"/>
    <w:rsid w:val="00C2014D"/>
    <w:rsid w:val="00C204A7"/>
    <w:rsid w:val="00C21A44"/>
    <w:rsid w:val="00C22044"/>
    <w:rsid w:val="00C22227"/>
    <w:rsid w:val="00C26D7D"/>
    <w:rsid w:val="00C2728A"/>
    <w:rsid w:val="00C30636"/>
    <w:rsid w:val="00C30681"/>
    <w:rsid w:val="00C35CBB"/>
    <w:rsid w:val="00C36249"/>
    <w:rsid w:val="00C416E8"/>
    <w:rsid w:val="00C42DB8"/>
    <w:rsid w:val="00C441A6"/>
    <w:rsid w:val="00C452B2"/>
    <w:rsid w:val="00C47F96"/>
    <w:rsid w:val="00C5189B"/>
    <w:rsid w:val="00C51C68"/>
    <w:rsid w:val="00C5576D"/>
    <w:rsid w:val="00C55798"/>
    <w:rsid w:val="00C5644F"/>
    <w:rsid w:val="00C570E3"/>
    <w:rsid w:val="00C57E44"/>
    <w:rsid w:val="00C6014E"/>
    <w:rsid w:val="00C6120C"/>
    <w:rsid w:val="00C639A1"/>
    <w:rsid w:val="00C645B2"/>
    <w:rsid w:val="00C658BD"/>
    <w:rsid w:val="00C67528"/>
    <w:rsid w:val="00C719B7"/>
    <w:rsid w:val="00C742B9"/>
    <w:rsid w:val="00C766F4"/>
    <w:rsid w:val="00C823CD"/>
    <w:rsid w:val="00C8291D"/>
    <w:rsid w:val="00C84CA8"/>
    <w:rsid w:val="00C854B2"/>
    <w:rsid w:val="00C861C2"/>
    <w:rsid w:val="00C9141A"/>
    <w:rsid w:val="00C94BC0"/>
    <w:rsid w:val="00C9734B"/>
    <w:rsid w:val="00CA101D"/>
    <w:rsid w:val="00CA2F56"/>
    <w:rsid w:val="00CA35BE"/>
    <w:rsid w:val="00CA42A8"/>
    <w:rsid w:val="00CA5914"/>
    <w:rsid w:val="00CA5F12"/>
    <w:rsid w:val="00CB13D8"/>
    <w:rsid w:val="00CB2E30"/>
    <w:rsid w:val="00CB3763"/>
    <w:rsid w:val="00CB5D03"/>
    <w:rsid w:val="00CB78B7"/>
    <w:rsid w:val="00CB7BFE"/>
    <w:rsid w:val="00CC3977"/>
    <w:rsid w:val="00CC7354"/>
    <w:rsid w:val="00CD526B"/>
    <w:rsid w:val="00CD5C51"/>
    <w:rsid w:val="00CE3DCF"/>
    <w:rsid w:val="00CE4957"/>
    <w:rsid w:val="00CE4B2B"/>
    <w:rsid w:val="00CE5B8C"/>
    <w:rsid w:val="00CE62F2"/>
    <w:rsid w:val="00CE6613"/>
    <w:rsid w:val="00CE67E5"/>
    <w:rsid w:val="00CF0313"/>
    <w:rsid w:val="00CF142C"/>
    <w:rsid w:val="00CF3DD6"/>
    <w:rsid w:val="00CF4859"/>
    <w:rsid w:val="00D0172B"/>
    <w:rsid w:val="00D032DD"/>
    <w:rsid w:val="00D04099"/>
    <w:rsid w:val="00D044F9"/>
    <w:rsid w:val="00D046C2"/>
    <w:rsid w:val="00D06442"/>
    <w:rsid w:val="00D076B4"/>
    <w:rsid w:val="00D124E5"/>
    <w:rsid w:val="00D13A29"/>
    <w:rsid w:val="00D14412"/>
    <w:rsid w:val="00D1700A"/>
    <w:rsid w:val="00D20F5D"/>
    <w:rsid w:val="00D212D6"/>
    <w:rsid w:val="00D23DA5"/>
    <w:rsid w:val="00D3152B"/>
    <w:rsid w:val="00D32597"/>
    <w:rsid w:val="00D37D69"/>
    <w:rsid w:val="00D4055D"/>
    <w:rsid w:val="00D40699"/>
    <w:rsid w:val="00D40BEF"/>
    <w:rsid w:val="00D50831"/>
    <w:rsid w:val="00D56339"/>
    <w:rsid w:val="00D5742E"/>
    <w:rsid w:val="00D62452"/>
    <w:rsid w:val="00D65F81"/>
    <w:rsid w:val="00D708C8"/>
    <w:rsid w:val="00D715A7"/>
    <w:rsid w:val="00D71CBF"/>
    <w:rsid w:val="00D74D2C"/>
    <w:rsid w:val="00D758E3"/>
    <w:rsid w:val="00D7593F"/>
    <w:rsid w:val="00D80114"/>
    <w:rsid w:val="00D809CA"/>
    <w:rsid w:val="00D817CB"/>
    <w:rsid w:val="00D8237D"/>
    <w:rsid w:val="00D831F2"/>
    <w:rsid w:val="00D8361E"/>
    <w:rsid w:val="00D86F59"/>
    <w:rsid w:val="00D905D3"/>
    <w:rsid w:val="00D918DA"/>
    <w:rsid w:val="00DA037C"/>
    <w:rsid w:val="00DA1453"/>
    <w:rsid w:val="00DA1D68"/>
    <w:rsid w:val="00DA485B"/>
    <w:rsid w:val="00DA7808"/>
    <w:rsid w:val="00DB2981"/>
    <w:rsid w:val="00DB3342"/>
    <w:rsid w:val="00DB5224"/>
    <w:rsid w:val="00DB6CFB"/>
    <w:rsid w:val="00DB7EAD"/>
    <w:rsid w:val="00DC1140"/>
    <w:rsid w:val="00DC1F0A"/>
    <w:rsid w:val="00DC27D2"/>
    <w:rsid w:val="00DC2CB3"/>
    <w:rsid w:val="00DC5131"/>
    <w:rsid w:val="00DC7D2F"/>
    <w:rsid w:val="00DD0DEC"/>
    <w:rsid w:val="00DD3829"/>
    <w:rsid w:val="00DD5711"/>
    <w:rsid w:val="00DE05D0"/>
    <w:rsid w:val="00DE496D"/>
    <w:rsid w:val="00DE5055"/>
    <w:rsid w:val="00DF0D8F"/>
    <w:rsid w:val="00DF18D9"/>
    <w:rsid w:val="00DF265A"/>
    <w:rsid w:val="00DF3DEC"/>
    <w:rsid w:val="00DF4C6F"/>
    <w:rsid w:val="00E005D8"/>
    <w:rsid w:val="00E00A31"/>
    <w:rsid w:val="00E01CB4"/>
    <w:rsid w:val="00E03441"/>
    <w:rsid w:val="00E03DC7"/>
    <w:rsid w:val="00E04F7F"/>
    <w:rsid w:val="00E058B5"/>
    <w:rsid w:val="00E0596C"/>
    <w:rsid w:val="00E07880"/>
    <w:rsid w:val="00E15463"/>
    <w:rsid w:val="00E21116"/>
    <w:rsid w:val="00E25050"/>
    <w:rsid w:val="00E26768"/>
    <w:rsid w:val="00E26806"/>
    <w:rsid w:val="00E30379"/>
    <w:rsid w:val="00E303D8"/>
    <w:rsid w:val="00E3219E"/>
    <w:rsid w:val="00E32669"/>
    <w:rsid w:val="00E33DE8"/>
    <w:rsid w:val="00E3718D"/>
    <w:rsid w:val="00E378C0"/>
    <w:rsid w:val="00E40908"/>
    <w:rsid w:val="00E40E9B"/>
    <w:rsid w:val="00E41903"/>
    <w:rsid w:val="00E42A98"/>
    <w:rsid w:val="00E44BDC"/>
    <w:rsid w:val="00E513AB"/>
    <w:rsid w:val="00E5210A"/>
    <w:rsid w:val="00E53414"/>
    <w:rsid w:val="00E535ED"/>
    <w:rsid w:val="00E56FA4"/>
    <w:rsid w:val="00E62D09"/>
    <w:rsid w:val="00E63E36"/>
    <w:rsid w:val="00E64CB4"/>
    <w:rsid w:val="00E71253"/>
    <w:rsid w:val="00E71AEF"/>
    <w:rsid w:val="00E72337"/>
    <w:rsid w:val="00E747AC"/>
    <w:rsid w:val="00E7717A"/>
    <w:rsid w:val="00E80071"/>
    <w:rsid w:val="00E83B8E"/>
    <w:rsid w:val="00E84490"/>
    <w:rsid w:val="00E851CE"/>
    <w:rsid w:val="00E860CE"/>
    <w:rsid w:val="00E87067"/>
    <w:rsid w:val="00E8712F"/>
    <w:rsid w:val="00E87EA0"/>
    <w:rsid w:val="00E9072E"/>
    <w:rsid w:val="00E956E0"/>
    <w:rsid w:val="00E96121"/>
    <w:rsid w:val="00E961D3"/>
    <w:rsid w:val="00EA0D8D"/>
    <w:rsid w:val="00EA132B"/>
    <w:rsid w:val="00EA1A2F"/>
    <w:rsid w:val="00EA212F"/>
    <w:rsid w:val="00EA6CBC"/>
    <w:rsid w:val="00EA70BA"/>
    <w:rsid w:val="00EA7362"/>
    <w:rsid w:val="00EA7587"/>
    <w:rsid w:val="00EB0278"/>
    <w:rsid w:val="00EB1B3F"/>
    <w:rsid w:val="00EB4281"/>
    <w:rsid w:val="00EB6722"/>
    <w:rsid w:val="00EC03F3"/>
    <w:rsid w:val="00EC09DE"/>
    <w:rsid w:val="00EC135F"/>
    <w:rsid w:val="00EC672D"/>
    <w:rsid w:val="00EC6B3F"/>
    <w:rsid w:val="00EC7838"/>
    <w:rsid w:val="00ED0356"/>
    <w:rsid w:val="00ED0F73"/>
    <w:rsid w:val="00ED1509"/>
    <w:rsid w:val="00ED1C89"/>
    <w:rsid w:val="00ED2CD4"/>
    <w:rsid w:val="00ED2CDB"/>
    <w:rsid w:val="00ED59EB"/>
    <w:rsid w:val="00ED5F1D"/>
    <w:rsid w:val="00EE0F7D"/>
    <w:rsid w:val="00EE366A"/>
    <w:rsid w:val="00EE446D"/>
    <w:rsid w:val="00EE6FB1"/>
    <w:rsid w:val="00EF07EF"/>
    <w:rsid w:val="00EF1170"/>
    <w:rsid w:val="00EF1DD2"/>
    <w:rsid w:val="00EF2416"/>
    <w:rsid w:val="00EF688E"/>
    <w:rsid w:val="00EF6A0D"/>
    <w:rsid w:val="00EF723A"/>
    <w:rsid w:val="00F00048"/>
    <w:rsid w:val="00F015BE"/>
    <w:rsid w:val="00F0188B"/>
    <w:rsid w:val="00F0380A"/>
    <w:rsid w:val="00F0452B"/>
    <w:rsid w:val="00F0477C"/>
    <w:rsid w:val="00F04FB8"/>
    <w:rsid w:val="00F05915"/>
    <w:rsid w:val="00F06AC6"/>
    <w:rsid w:val="00F10E0D"/>
    <w:rsid w:val="00F111F7"/>
    <w:rsid w:val="00F1394C"/>
    <w:rsid w:val="00F1420F"/>
    <w:rsid w:val="00F144A3"/>
    <w:rsid w:val="00F14BC4"/>
    <w:rsid w:val="00F15A1D"/>
    <w:rsid w:val="00F16541"/>
    <w:rsid w:val="00F2207A"/>
    <w:rsid w:val="00F26858"/>
    <w:rsid w:val="00F363BA"/>
    <w:rsid w:val="00F372E3"/>
    <w:rsid w:val="00F40993"/>
    <w:rsid w:val="00F4265B"/>
    <w:rsid w:val="00F429F5"/>
    <w:rsid w:val="00F448D0"/>
    <w:rsid w:val="00F52808"/>
    <w:rsid w:val="00F573A5"/>
    <w:rsid w:val="00F57F89"/>
    <w:rsid w:val="00F60741"/>
    <w:rsid w:val="00F60926"/>
    <w:rsid w:val="00F616B0"/>
    <w:rsid w:val="00F62666"/>
    <w:rsid w:val="00F659B7"/>
    <w:rsid w:val="00F65D60"/>
    <w:rsid w:val="00F662E4"/>
    <w:rsid w:val="00F66C58"/>
    <w:rsid w:val="00F67DFD"/>
    <w:rsid w:val="00F708AE"/>
    <w:rsid w:val="00F71657"/>
    <w:rsid w:val="00F71771"/>
    <w:rsid w:val="00F7244E"/>
    <w:rsid w:val="00F7250C"/>
    <w:rsid w:val="00F73287"/>
    <w:rsid w:val="00F75178"/>
    <w:rsid w:val="00F75D7C"/>
    <w:rsid w:val="00F860CB"/>
    <w:rsid w:val="00F865BD"/>
    <w:rsid w:val="00F91D6B"/>
    <w:rsid w:val="00F95761"/>
    <w:rsid w:val="00F978E0"/>
    <w:rsid w:val="00FA4E14"/>
    <w:rsid w:val="00FA4E86"/>
    <w:rsid w:val="00FA522C"/>
    <w:rsid w:val="00FA589D"/>
    <w:rsid w:val="00FA5E9E"/>
    <w:rsid w:val="00FA6F85"/>
    <w:rsid w:val="00FA7B43"/>
    <w:rsid w:val="00FB2057"/>
    <w:rsid w:val="00FB4308"/>
    <w:rsid w:val="00FB5AEE"/>
    <w:rsid w:val="00FC294A"/>
    <w:rsid w:val="00FC458D"/>
    <w:rsid w:val="00FC5CDC"/>
    <w:rsid w:val="00FC654D"/>
    <w:rsid w:val="00FD2C52"/>
    <w:rsid w:val="00FD302F"/>
    <w:rsid w:val="00FE1B86"/>
    <w:rsid w:val="00FE1DA9"/>
    <w:rsid w:val="00FE216A"/>
    <w:rsid w:val="00FE6130"/>
    <w:rsid w:val="00FE6378"/>
    <w:rsid w:val="00FE729E"/>
    <w:rsid w:val="00FF15C5"/>
    <w:rsid w:val="00FF1F4F"/>
    <w:rsid w:val="00FF2A53"/>
    <w:rsid w:val="00FF4591"/>
    <w:rsid w:val="00FF47B7"/>
    <w:rsid w:val="00FF6B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620B54B"/>
  <w15:docId w15:val="{7CAAEDF3-3089-4705-8EA0-9FF59DA3A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2380D"/>
    <w:rPr>
      <w:sz w:val="24"/>
      <w:szCs w:val="24"/>
    </w:rPr>
  </w:style>
  <w:style w:type="paragraph" w:styleId="Heading1">
    <w:name w:val="heading 1"/>
    <w:basedOn w:val="Normal"/>
    <w:next w:val="Normal"/>
    <w:qFormat/>
    <w:rsid w:val="00006AF4"/>
    <w:pPr>
      <w:keepNext/>
      <w:spacing w:line="360" w:lineRule="auto"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006AF4"/>
    <w:pPr>
      <w:keepNext/>
      <w:spacing w:line="360" w:lineRule="auto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006AF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06AF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06AF4"/>
  </w:style>
  <w:style w:type="character" w:customStyle="1" w:styleId="HeaderChar">
    <w:name w:val="Header Char"/>
    <w:link w:val="Header"/>
    <w:rsid w:val="004669A8"/>
    <w:rPr>
      <w:sz w:val="24"/>
      <w:szCs w:val="24"/>
    </w:rPr>
  </w:style>
  <w:style w:type="character" w:customStyle="1" w:styleId="shorttext">
    <w:name w:val="short_text"/>
    <w:basedOn w:val="DefaultParagraphFont"/>
    <w:rsid w:val="008D614D"/>
  </w:style>
  <w:style w:type="paragraph" w:styleId="BalloonText">
    <w:name w:val="Balloon Text"/>
    <w:basedOn w:val="Normal"/>
    <w:link w:val="BalloonTextChar"/>
    <w:rsid w:val="00247A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47A2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D222A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table" w:styleId="TableGrid">
    <w:name w:val="Table Grid"/>
    <w:basedOn w:val="TableNormal"/>
    <w:rsid w:val="0061324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Light1">
    <w:name w:val="Table Grid Light1"/>
    <w:basedOn w:val="TableNormal"/>
    <w:uiPriority w:val="40"/>
    <w:rsid w:val="00FF459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lainTable21">
    <w:name w:val="Plain Table 21"/>
    <w:basedOn w:val="TableNormal"/>
    <w:uiPriority w:val="42"/>
    <w:rsid w:val="00FF4591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11">
    <w:name w:val="Plain Table 11"/>
    <w:basedOn w:val="TableNormal"/>
    <w:uiPriority w:val="41"/>
    <w:rsid w:val="00FF459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31">
    <w:name w:val="Plain Table 31"/>
    <w:basedOn w:val="TableNormal"/>
    <w:uiPriority w:val="43"/>
    <w:rsid w:val="00FF4591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rsid w:val="00FF4591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rsid w:val="00FF4591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CommentReference">
    <w:name w:val="annotation reference"/>
    <w:basedOn w:val="DefaultParagraphFont"/>
    <w:semiHidden/>
    <w:unhideWhenUsed/>
    <w:rsid w:val="00CE4B2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CE4B2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CE4B2B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E4B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CE4B2B"/>
    <w:rPr>
      <w:b/>
      <w:bCs/>
    </w:rPr>
  </w:style>
  <w:style w:type="paragraph" w:styleId="Caption">
    <w:name w:val="caption"/>
    <w:basedOn w:val="Normal"/>
    <w:next w:val="Normal"/>
    <w:unhideWhenUsed/>
    <w:qFormat/>
    <w:rsid w:val="00F62666"/>
    <w:pPr>
      <w:spacing w:after="200" w:line="360" w:lineRule="auto"/>
      <w:jc w:val="center"/>
    </w:pPr>
    <w:rPr>
      <w:b/>
      <w:i/>
      <w:i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7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4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aster2008\Local%20Settings\Temporary%20Internet%20Files\Content.Outlook\PGM0S2DE\FM-BINUS-AA-FPT-81-R3%20(3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1F6DDA-9321-4B21-ABB6-4AC787A45D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FM-BINUS-AA-FPT-81-R3 (3).dotx</Template>
  <TotalTime>1420</TotalTime>
  <Pages>6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UPT Lab Perangkat Lunak Universitas Bina Nusantara Jakarta</vt:lpstr>
    </vt:vector>
  </TitlesOfParts>
  <Company>UPT Lab Perangkat Lunak Binus</Company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UPT Lab Perangkat Lunak Universitas Bina Nusantara Jakarta</dc:title>
  <dc:creator>Master</dc:creator>
  <cp:lastModifiedBy>Alberic Aptatio Astri</cp:lastModifiedBy>
  <cp:revision>846</cp:revision>
  <cp:lastPrinted>2018-12-14T00:39:00Z</cp:lastPrinted>
  <dcterms:created xsi:type="dcterms:W3CDTF">2015-01-31T02:32:00Z</dcterms:created>
  <dcterms:modified xsi:type="dcterms:W3CDTF">2021-06-06T16:09:00Z</dcterms:modified>
</cp:coreProperties>
</file>